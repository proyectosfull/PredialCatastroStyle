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F339" w14:textId="77777777" w:rsidR="00312B07" w:rsidRDefault="00312B07" w:rsidP="00312B07">
      <w:pPr>
        <w:pStyle w:val="NoSpacing"/>
        <w:rPr>
          <w:rFonts w:ascii="Georgia" w:hAnsi="Georgia"/>
          <w:i/>
          <w:noProof/>
          <w:sz w:val="28"/>
          <w:szCs w:val="28"/>
          <w:lang w:eastAsia="es-MX"/>
        </w:rPr>
      </w:pPr>
    </w:p>
    <w:p w14:paraId="20E362BA" w14:textId="27170FEE" w:rsidR="00312B07" w:rsidRDefault="00312B07" w:rsidP="00312B07">
      <w:pPr>
        <w:pStyle w:val="NoSpacing"/>
        <w:rPr>
          <w:rFonts w:ascii="Californian FB" w:hAnsi="Californian FB"/>
          <w:b/>
          <w:i/>
          <w:sz w:val="32"/>
          <w:szCs w:val="32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ACAEEE9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223">
        <w:rPr>
          <w:rFonts w:ascii="Arial Narrow" w:hAnsi="Arial Narrow"/>
          <w:b/>
          <w:noProof/>
          <w:lang w:eastAsia="es-MX"/>
        </w:rPr>
        <w:drawing>
          <wp:anchor distT="0" distB="0" distL="114300" distR="114300" simplePos="0" relativeHeight="251672064" behindDoc="0" locked="0" layoutInCell="1" allowOverlap="1" wp14:anchorId="29962C60" wp14:editId="41D425D3">
            <wp:simplePos x="0" y="0"/>
            <wp:positionH relativeFrom="column">
              <wp:posOffset>84455</wp:posOffset>
            </wp:positionH>
            <wp:positionV relativeFrom="paragraph">
              <wp:posOffset>1905</wp:posOffset>
            </wp:positionV>
            <wp:extent cx="861695" cy="687070"/>
            <wp:effectExtent l="0" t="0" r="0" b="0"/>
            <wp:wrapNone/>
            <wp:docPr id="10" name="Imagen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8" b="27458"/>
                    <a:stretch/>
                  </pic:blipFill>
                  <pic:spPr bwMode="auto">
                    <a:xfrm>
                      <a:off x="0" y="0"/>
                      <a:ext cx="86169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31">
        <w:rPr>
          <w:rFonts w:ascii="Californian FB" w:hAnsi="Californian FB"/>
          <w:b/>
          <w:i/>
          <w:sz w:val="32"/>
          <w:szCs w:val="32"/>
        </w:rPr>
        <w:t xml:space="preserve">                        </w:t>
      </w:r>
    </w:p>
    <w:p w14:paraId="45FECE30" w14:textId="4A383E59" w:rsidR="00312B07" w:rsidRPr="00312B07" w:rsidRDefault="00312B07" w:rsidP="00312B07">
      <w:pPr>
        <w:pStyle w:val="NoSpacing"/>
        <w:ind w:left="2124"/>
        <w:rPr>
          <w:rFonts w:ascii="Georgia" w:hAnsi="Georgia"/>
          <w:i/>
          <w:sz w:val="32"/>
          <w:szCs w:val="32"/>
        </w:rPr>
      </w:pPr>
      <w:r w:rsidRPr="00312B07">
        <w:rPr>
          <w:rFonts w:ascii="Georgia" w:hAnsi="Georgia"/>
          <w:i/>
          <w:sz w:val="32"/>
          <w:szCs w:val="32"/>
        </w:rPr>
        <w:t>H. Ayuntamiento</w:t>
      </w:r>
      <w:r w:rsidRPr="00312B07">
        <w:rPr>
          <w:rFonts w:ascii="Georgia" w:hAnsi="Georgia"/>
          <w:i/>
          <w:sz w:val="32"/>
          <w:szCs w:val="32"/>
        </w:rPr>
        <w:t xml:space="preserve"> d</w:t>
      </w:r>
      <w:r w:rsidRPr="00312B07">
        <w:rPr>
          <w:rFonts w:ascii="Georgia" w:hAnsi="Georgia"/>
          <w:i/>
          <w:sz w:val="32"/>
          <w:szCs w:val="32"/>
        </w:rPr>
        <w:t>e Emiliano Zapata</w:t>
      </w:r>
      <w:r>
        <w:rPr>
          <w:rFonts w:ascii="Georgia" w:hAnsi="Georgia"/>
          <w:i/>
          <w:sz w:val="32"/>
          <w:szCs w:val="32"/>
        </w:rPr>
        <w:t xml:space="preserve">         </w:t>
      </w:r>
    </w:p>
    <w:p w14:paraId="5B38E9AB" w14:textId="6C619C52" w:rsidR="00312B07" w:rsidRPr="00312B07" w:rsidRDefault="00312B07" w:rsidP="00312B07">
      <w:pPr>
        <w:rPr>
          <w:rFonts w:ascii="Georgia" w:hAnsi="Georgia"/>
          <w:i/>
          <w:sz w:val="32"/>
          <w:szCs w:val="32"/>
        </w:rPr>
      </w:pPr>
      <w:r w:rsidRPr="00D446CF">
        <w:rPr>
          <w:rFonts w:ascii="Georgia" w:hAnsi="Georgia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261D4F1" wp14:editId="0A4F9EBE">
                <wp:simplePos x="0" y="0"/>
                <wp:positionH relativeFrom="column">
                  <wp:posOffset>-121285</wp:posOffset>
                </wp:positionH>
                <wp:positionV relativeFrom="paragraph">
                  <wp:posOffset>220980</wp:posOffset>
                </wp:positionV>
                <wp:extent cx="1397635" cy="6305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5323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H. Ayuntamiento</w:t>
                            </w:r>
                          </w:p>
                          <w:p w14:paraId="04866087" w14:textId="77777777" w:rsidR="00312B07" w:rsidRPr="00D446CF" w:rsidRDefault="00312B07" w:rsidP="00312B07">
                            <w:pP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De Emiliano Zapata</w:t>
                            </w:r>
                          </w:p>
                          <w:p w14:paraId="3231C36E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2022-2024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1D4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55pt;margin-top:17.4pt;width:110.05pt;height:49.6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" filled="f" stroked="f">
                <v:textbox>
                  <w:txbxContent>
                    <w:p w14:paraId="78D45323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H. Ayuntamiento</w:t>
                      </w:r>
                    </w:p>
                    <w:p w14:paraId="04866087" w14:textId="77777777" w:rsidR="00312B07" w:rsidRPr="00D446CF" w:rsidRDefault="00312B07" w:rsidP="00312B07">
                      <w:pP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 </w:t>
                      </w: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De Emiliano Zapata</w:t>
                      </w:r>
                    </w:p>
                    <w:p w14:paraId="3231C36E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2022-2024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i/>
          <w:sz w:val="32"/>
          <w:szCs w:val="32"/>
        </w:rPr>
        <w:t xml:space="preserve">                                  </w:t>
      </w:r>
      <w:r w:rsidRPr="00312B07">
        <w:rPr>
          <w:rFonts w:ascii="Georgia" w:hAnsi="Georgia"/>
          <w:i/>
          <w:sz w:val="32"/>
          <w:szCs w:val="32"/>
        </w:rPr>
        <w:t xml:space="preserve">Dirección </w:t>
      </w:r>
      <w:r w:rsidRPr="00312B07">
        <w:rPr>
          <w:rFonts w:ascii="Georgia" w:hAnsi="Georgia"/>
          <w:i/>
          <w:sz w:val="32"/>
          <w:szCs w:val="32"/>
        </w:rPr>
        <w:t>d</w:t>
      </w:r>
      <w:r w:rsidRPr="00312B07">
        <w:rPr>
          <w:rFonts w:ascii="Georgia" w:hAnsi="Georgia"/>
          <w:i/>
          <w:sz w:val="32"/>
          <w:szCs w:val="32"/>
        </w:rPr>
        <w:t>e</w:t>
      </w:r>
      <w:r w:rsidRPr="00312B07">
        <w:rPr>
          <w:rFonts w:ascii="Georgia" w:hAnsi="Georgia"/>
          <w:i/>
          <w:sz w:val="32"/>
          <w:szCs w:val="32"/>
        </w:rPr>
        <w:t xml:space="preserve"> Predial y Catastro</w:t>
      </w:r>
    </w:p>
    <w:p w14:paraId="6C8AA324" w14:textId="1C6867C4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19082408" w14:textId="0ADAFEF2" w:rsidR="00A967A4" w:rsidRDefault="00790163" w:rsidP="00915F1D">
      <w:pPr>
        <w:pStyle w:val="NoSpacing"/>
        <w:jc w:val="center"/>
        <w:rPr>
          <w:sz w:val="16"/>
          <w:szCs w:val="1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1200-01-403-001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«CuentaPredial»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«Municipio»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«Localidad»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«UbicacionPredio»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«Referencia»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«Contribuyente»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«DomicilioContribuyente»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C1227">
      <w:pPr>
        <w:pStyle w:val="NoSpacing"/>
        <w:spacing w:line="120" w:lineRule="auto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915F1D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«SupTerreno»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«ValTerreno»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«SupConstruccion»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«ValTerreno»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«ValorCatastral»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792AB2" w:rsidRPr="00590B69" w14:paraId="59ACDE71" w14:textId="77777777" w:rsidTr="00792AB2">
        <w:trPr>
          <w:trHeight w:val="322"/>
        </w:trPr>
        <w:tc>
          <w:tcPr>
            <w:tcW w:w="2219" w:type="dxa"/>
          </w:tcPr>
          <w:p w14:paraId="0909E3FE" w14:textId="6F498CEE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69DFDB99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FECHA AVALUO</w:t>
            </w:r>
          </w:p>
        </w:tc>
        <w:tc>
          <w:tcPr>
            <w:tcW w:w="2225" w:type="dxa"/>
          </w:tcPr>
          <w:p w14:paraId="18A9D2E3" w14:textId="5B5E7161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LATITUD</w:t>
            </w:r>
          </w:p>
        </w:tc>
        <w:tc>
          <w:tcPr>
            <w:tcW w:w="2228" w:type="dxa"/>
          </w:tcPr>
          <w:p w14:paraId="460C1C77" w14:textId="6070430D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LONGITUD</w:t>
            </w:r>
          </w:p>
        </w:tc>
      </w:tr>
      <w:tr w:rsidR="00792AB2" w:rsidRPr="00590B69" w14:paraId="38F6916B" w14:textId="77777777" w:rsidTr="00137889">
        <w:trPr>
          <w:trHeight w:val="425"/>
        </w:trPr>
        <w:tc>
          <w:tcPr>
            <w:tcW w:w="2219" w:type="dxa"/>
          </w:tcPr>
          <w:p w14:paraId="4D98AD76" w14:textId="25198A1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«Recibo»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75436287" w14:textId="571BAB1D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Importe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«Importe»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527CD01" w14:textId="2343C3D6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FechaAvaluo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«FechaAvaluo»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52F071D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28" w:type="dxa"/>
          </w:tcPr>
          <w:p w14:paraId="6D4CDE3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80530B4" w14:textId="1AE13A28" w:rsidR="00A967A4" w:rsidRPr="00DF400C" w:rsidRDefault="00A967A4" w:rsidP="00915F1D">
      <w:pPr>
        <w:rPr>
          <w:lang w:val="pt-BR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«DirectorPredial»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«PuestoDirector»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«Usuario»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«FechaElaboracion»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165</TotalTime>
  <Pages>1</Pages>
  <Words>124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nely balderas</cp:lastModifiedBy>
  <cp:revision>9</cp:revision>
  <cp:lastPrinted>2016-12-14T20:51:00Z</cp:lastPrinted>
  <dcterms:created xsi:type="dcterms:W3CDTF">2022-05-27T05:31:00Z</dcterms:created>
  <dcterms:modified xsi:type="dcterms:W3CDTF">2022-06-28T05:50:00Z</dcterms:modified>
</cp:coreProperties>
</file>