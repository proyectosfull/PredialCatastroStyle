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5DDD" w14:textId="5B8626CC" w:rsidR="0069749E" w:rsidRDefault="001C15A6" w:rsidP="00312B07">
      <w:pPr>
        <w:pStyle w:val="Sinespaciado"/>
        <w:rPr>
          <w:rFonts w:ascii="Georgia" w:hAnsi="Georgia"/>
          <w:i/>
          <w:noProof/>
          <w:sz w:val="28"/>
          <w:szCs w:val="28"/>
          <w:lang w:eastAsia="es-MX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FD1D1B4">
            <wp:simplePos x="0" y="0"/>
            <wp:positionH relativeFrom="margin">
              <wp:posOffset>5502910</wp:posOffset>
            </wp:positionH>
            <wp:positionV relativeFrom="paragraph">
              <wp:posOffset>121285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D9684" w14:textId="13A38B34" w:rsidR="00155C3B" w:rsidRPr="00EC1F43" w:rsidRDefault="0069749E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40"/>
          <w:szCs w:val="40"/>
        </w:rPr>
      </w:pPr>
      <w:r w:rsidRPr="00EC1F43">
        <w:rPr>
          <w:rFonts w:ascii="Arista Pro Light" w:hAnsi="Arista Pro Light"/>
          <w:bCs/>
          <w:iCs/>
          <w:sz w:val="40"/>
          <w:szCs w:val="40"/>
        </w:rPr>
        <w:t xml:space="preserve">COPIA CERTIFICADA DEL PLANO </w:t>
      </w:r>
      <w:r w:rsidR="00155C3B" w:rsidRPr="00EC1F43">
        <w:rPr>
          <w:rFonts w:ascii="Arista Pro Light" w:hAnsi="Arista Pro Light"/>
          <w:bCs/>
          <w:iCs/>
          <w:sz w:val="40"/>
          <w:szCs w:val="40"/>
        </w:rPr>
        <w:t>CATASTRAL</w:t>
      </w:r>
    </w:p>
    <w:p w14:paraId="76372F62" w14:textId="36D0EE9C" w:rsidR="00155C3B" w:rsidRPr="00D02181" w:rsidRDefault="00155C3B" w:rsidP="00155C3B">
      <w:pPr>
        <w:pStyle w:val="Sinespaciado"/>
        <w:spacing w:line="276" w:lineRule="auto"/>
        <w:rPr>
          <w:rFonts w:ascii="Arista Pro Light" w:hAnsi="Arista Pro Light"/>
          <w:bCs/>
          <w:iCs/>
          <w:sz w:val="36"/>
          <w:szCs w:val="36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MUNICIPIO DE EMILIANO ZAPATA</w:t>
      </w:r>
    </w:p>
    <w:p w14:paraId="1E55EFA2" w14:textId="7B48605F" w:rsidR="0069749E" w:rsidRPr="00D02181" w:rsidRDefault="00155C3B" w:rsidP="00155C3B">
      <w:pPr>
        <w:pStyle w:val="Sinespaciado"/>
        <w:spacing w:line="276" w:lineRule="auto"/>
        <w:rPr>
          <w:rFonts w:ascii="Georgia" w:hAnsi="Georgia"/>
          <w:bCs/>
          <w:i/>
          <w:noProof/>
          <w:sz w:val="36"/>
          <w:szCs w:val="36"/>
          <w:lang w:eastAsia="es-MX"/>
        </w:rPr>
      </w:pPr>
      <w:r w:rsidRPr="00D02181">
        <w:rPr>
          <w:rFonts w:ascii="Arista Pro Light" w:hAnsi="Arista Pro Light"/>
          <w:bCs/>
          <w:iCs/>
          <w:sz w:val="36"/>
          <w:szCs w:val="36"/>
        </w:rPr>
        <w:t>DIRECCIÓN DE PREDIAL Y CATASTRO</w:t>
      </w:r>
    </w:p>
    <w:p w14:paraId="1CDC01A3" w14:textId="77777777" w:rsidR="00155C3B" w:rsidRPr="00155C3B" w:rsidRDefault="00155C3B" w:rsidP="00155C3B">
      <w:pPr>
        <w:pStyle w:val="Sinespaciado"/>
        <w:spacing w:line="276" w:lineRule="auto"/>
        <w:rPr>
          <w:rFonts w:ascii="Georgia" w:hAnsi="Georgia"/>
          <w:i/>
          <w:noProof/>
          <w:sz w:val="36"/>
          <w:szCs w:val="36"/>
          <w:lang w:eastAsia="es-MX"/>
        </w:rPr>
      </w:pPr>
    </w:p>
    <w:p w14:paraId="617DA073" w14:textId="77777777" w:rsidR="00A967A4" w:rsidRPr="001C15A6" w:rsidRDefault="00A967A4" w:rsidP="00DF400C">
      <w:pPr>
        <w:jc w:val="center"/>
        <w:rPr>
          <w:rFonts w:ascii="Soberana Sans Light" w:hAnsi="Soberana Sans Light" w:cstheme="minorHAnsi"/>
          <w:bCs/>
          <w:sz w:val="18"/>
          <w:szCs w:val="18"/>
        </w:rPr>
      </w:pPr>
    </w:p>
    <w:tbl>
      <w:tblPr>
        <w:tblStyle w:val="Tablaconcuadrcula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1C15A6" w14:paraId="7C9D9294" w14:textId="77777777" w:rsidTr="00DF400C">
        <w:tc>
          <w:tcPr>
            <w:tcW w:w="5564" w:type="dxa"/>
            <w:gridSpan w:val="3"/>
          </w:tcPr>
          <w:p w14:paraId="4419EB36" w14:textId="3E288EBC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CLAVE CATASTRAL</w:t>
            </w:r>
          </w:p>
        </w:tc>
        <w:tc>
          <w:tcPr>
            <w:tcW w:w="5562" w:type="dxa"/>
            <w:gridSpan w:val="2"/>
          </w:tcPr>
          <w:p w14:paraId="31614B96" w14:textId="34F8AA99" w:rsidR="00DF400C" w:rsidRPr="00CD3111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D3111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NO. DE CUENTA</w:t>
            </w:r>
          </w:p>
        </w:tc>
      </w:tr>
      <w:tr w:rsidR="00DF400C" w:rsidRPr="001C15A6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ClaveCatastral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1200-01-403-011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CuentaPredial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1200-01-403-011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0C37BD27" w14:textId="77777777" w:rsidTr="00DF400C">
        <w:tc>
          <w:tcPr>
            <w:tcW w:w="3040" w:type="dxa"/>
            <w:gridSpan w:val="2"/>
          </w:tcPr>
          <w:p w14:paraId="0E186068" w14:textId="3C6D0A15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MUNICIPI</w:t>
            </w:r>
            <w:r w:rsid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UBICACIÓN DEL PREDIO</w:t>
            </w:r>
          </w:p>
        </w:tc>
      </w:tr>
      <w:tr w:rsidR="00DF400C" w:rsidRPr="001C15A6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municipio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localidad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MODESTO RANGEL, EMILIANO ZAPATA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UbicacionPredio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DEL FERROCARRIL No.479 COL. MODESTO RANGEL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C066B9" w:rsidRDefault="00DF400C" w:rsidP="00C066B9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1C15A6" w:rsidRDefault="00DF400C" w:rsidP="00DF400C">
            <w:pPr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Referencia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COND." RESIDENCIAL CIRUELOS 1", LT-11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DF400C" w:rsidRPr="001C15A6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C066B9" w:rsidRDefault="00DF400C" w:rsidP="00DF400C">
            <w:pPr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DOMICILIO DEL CAUSANTE</w:t>
            </w:r>
          </w:p>
        </w:tc>
      </w:tr>
      <w:tr w:rsidR="00DF400C" w:rsidRPr="001C15A6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 xml:space="preserve">   TECNO URBE CONSTRUCCIONES S.A. DE C.V.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1C15A6" w:rsidRDefault="00DF400C" w:rsidP="00DF400C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DomicilioContribuyente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DEL FERROCARRIL 479 MODESTO RANGEL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1C15A6" w:rsidRDefault="00A967A4" w:rsidP="00DC1227">
      <w:pPr>
        <w:pStyle w:val="Sinespaciado"/>
        <w:spacing w:line="120" w:lineRule="auto"/>
        <w:rPr>
          <w:rFonts w:ascii="Soberana Sans Light" w:hAnsi="Soberana Sans Light"/>
        </w:rPr>
      </w:pPr>
    </w:p>
    <w:tbl>
      <w:tblPr>
        <w:tblStyle w:val="Tablaconcuadrcula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8"/>
        <w:gridCol w:w="2218"/>
        <w:gridCol w:w="2236"/>
        <w:gridCol w:w="2226"/>
        <w:gridCol w:w="1114"/>
        <w:gridCol w:w="1114"/>
      </w:tblGrid>
      <w:tr w:rsidR="00137889" w:rsidRPr="001C15A6" w14:paraId="17E51063" w14:textId="77777777" w:rsidTr="00CD3111">
        <w:tc>
          <w:tcPr>
            <w:tcW w:w="2218" w:type="dxa"/>
          </w:tcPr>
          <w:p w14:paraId="24EDE78E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SUP. CONSTRUCCION</w:t>
            </w:r>
          </w:p>
        </w:tc>
        <w:tc>
          <w:tcPr>
            <w:tcW w:w="2226" w:type="dxa"/>
          </w:tcPr>
          <w:p w14:paraId="44DA132D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  <w:gridSpan w:val="2"/>
          </w:tcPr>
          <w:p w14:paraId="7D1E8BC5" w14:textId="77777777" w:rsidR="00137889" w:rsidRPr="00C066B9" w:rsidRDefault="00137889" w:rsidP="00137889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VALOR CATASTRAL</w:t>
            </w:r>
          </w:p>
        </w:tc>
      </w:tr>
      <w:tr w:rsidR="00137889" w:rsidRPr="001C15A6" w14:paraId="21C66D3D" w14:textId="77777777" w:rsidTr="00CD3111">
        <w:trPr>
          <w:trHeight w:val="425"/>
        </w:trPr>
        <w:tc>
          <w:tcPr>
            <w:tcW w:w="2218" w:type="dxa"/>
          </w:tcPr>
          <w:p w14:paraId="49B257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58.23 M2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$52,632.00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SupConstruccion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63.47 M2 m2  A.C. +58.73 m2.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</w:tcPr>
          <w:p w14:paraId="44537D21" w14:textId="090773AB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ValTerreno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$101,234.65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  <w:gridSpan w:val="2"/>
          </w:tcPr>
          <w:p w14:paraId="51F43C9E" w14:textId="77777777" w:rsidR="00137889" w:rsidRPr="001C15A6" w:rsidRDefault="00137889" w:rsidP="00137889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ValorCatastral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$153,866.65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</w:tr>
      <w:tr w:rsidR="00CD3111" w:rsidRPr="001C15A6" w14:paraId="59ACDE71" w14:textId="77777777" w:rsidTr="00CD3111">
        <w:trPr>
          <w:trHeight w:val="322"/>
        </w:trPr>
        <w:tc>
          <w:tcPr>
            <w:tcW w:w="2218" w:type="dxa"/>
          </w:tcPr>
          <w:p w14:paraId="0909E3FE" w14:textId="6F498CEE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384A1A29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FECHA DE PLANO</w:t>
            </w:r>
          </w:p>
        </w:tc>
        <w:tc>
          <w:tcPr>
            <w:tcW w:w="2226" w:type="dxa"/>
          </w:tcPr>
          <w:p w14:paraId="2B2F1D8C" w14:textId="6E2B9152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BASE DE IMPUESTO</w:t>
            </w:r>
          </w:p>
        </w:tc>
        <w:tc>
          <w:tcPr>
            <w:tcW w:w="2228" w:type="dxa"/>
            <w:gridSpan w:val="2"/>
          </w:tcPr>
          <w:p w14:paraId="460C1C77" w14:textId="7DB51F1A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CENTROIDE</w:t>
            </w:r>
          </w:p>
        </w:tc>
      </w:tr>
      <w:tr w:rsidR="00CD3111" w:rsidRPr="001C15A6" w14:paraId="38F6916B" w14:textId="77777777" w:rsidTr="00CC342F">
        <w:trPr>
          <w:trHeight w:val="237"/>
        </w:trPr>
        <w:tc>
          <w:tcPr>
            <w:tcW w:w="2218" w:type="dxa"/>
            <w:vMerge w:val="restart"/>
          </w:tcPr>
          <w:p w14:paraId="4D98AD76" w14:textId="25198A1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Recibo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508176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vMerge w:val="restart"/>
          </w:tcPr>
          <w:p w14:paraId="75436287" w14:textId="571BAB1D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Importe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469.00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  <w:vMerge w:val="restart"/>
          </w:tcPr>
          <w:p w14:paraId="3527CD01" w14:textId="2343C3D6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begin"/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instrText xml:space="preserve"> MERGEFIELD  FechaAvaluo  \* MERGEFORMAT </w:instrTex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separate"/>
            </w:r>
            <w:r w:rsidRPr="001C15A6">
              <w:rPr>
                <w:rFonts w:ascii="Soberana Sans Light" w:hAnsi="Soberana Sans Light" w:cstheme="minorHAnsi"/>
                <w:noProof/>
                <w:sz w:val="18"/>
                <w:szCs w:val="18"/>
              </w:rPr>
              <w:t>27/06/2022</w:t>
            </w:r>
            <w:r w:rsidRPr="001C15A6">
              <w:rPr>
                <w:rFonts w:ascii="Soberana Sans Light" w:hAnsi="Soberana Sans Light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6" w:type="dxa"/>
            <w:vMerge w:val="restart"/>
          </w:tcPr>
          <w:p w14:paraId="52F071DC" w14:textId="1872FB91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4E0DEB4B" w14:textId="6D9819C7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14" w:type="dxa"/>
          </w:tcPr>
          <w:p w14:paraId="6D4CDE3C" w14:textId="7F21E17F" w:rsidR="00CD3111" w:rsidRPr="00C066B9" w:rsidRDefault="00CD3111" w:rsidP="00792AB2">
            <w:pPr>
              <w:jc w:val="center"/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</w:pPr>
            <w:r w:rsidRPr="00C066B9">
              <w:rPr>
                <w:rFonts w:ascii="Soberana Sans Light" w:hAnsi="Soberana Sans Light" w:cstheme="minorHAnsi"/>
                <w:b/>
                <w:bCs/>
                <w:sz w:val="18"/>
                <w:szCs w:val="18"/>
              </w:rPr>
              <w:t>Y</w:t>
            </w:r>
          </w:p>
        </w:tc>
      </w:tr>
      <w:tr w:rsidR="00CD3111" w:rsidRPr="001C15A6" w14:paraId="120AA95B" w14:textId="77777777" w:rsidTr="00CE05D5">
        <w:trPr>
          <w:trHeight w:val="237"/>
        </w:trPr>
        <w:tc>
          <w:tcPr>
            <w:tcW w:w="2218" w:type="dxa"/>
            <w:vMerge/>
          </w:tcPr>
          <w:p w14:paraId="6CC6BB1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18" w:type="dxa"/>
            <w:vMerge/>
            <w:tcBorders>
              <w:bottom w:val="single" w:sz="4" w:space="0" w:color="auto"/>
            </w:tcBorders>
          </w:tcPr>
          <w:p w14:paraId="1F040AA5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36" w:type="dxa"/>
            <w:vMerge/>
          </w:tcPr>
          <w:p w14:paraId="791912B6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2226" w:type="dxa"/>
            <w:vMerge/>
            <w:tcBorders>
              <w:bottom w:val="single" w:sz="4" w:space="0" w:color="auto"/>
            </w:tcBorders>
          </w:tcPr>
          <w:p w14:paraId="51EFC7DA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504F9538" w14:textId="77777777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  <w:tc>
          <w:tcPr>
            <w:tcW w:w="1114" w:type="dxa"/>
          </w:tcPr>
          <w:p w14:paraId="76D2DA39" w14:textId="77108873" w:rsidR="00CD3111" w:rsidRPr="001C15A6" w:rsidRDefault="00CD3111" w:rsidP="00792AB2">
            <w:pPr>
              <w:jc w:val="center"/>
              <w:rPr>
                <w:rFonts w:ascii="Soberana Sans Light" w:hAnsi="Soberana Sans Light" w:cstheme="minorHAnsi"/>
                <w:sz w:val="18"/>
                <w:szCs w:val="18"/>
              </w:rPr>
            </w:pPr>
          </w:p>
        </w:tc>
      </w:tr>
    </w:tbl>
    <w:p w14:paraId="680530B4" w14:textId="32E5D789" w:rsidR="00A967A4" w:rsidRPr="00DF400C" w:rsidRDefault="00C464CB" w:rsidP="00C464CB">
      <w:pPr>
        <w:jc w:val="center"/>
        <w:rPr>
          <w:lang w:val="pt-BR"/>
        </w:rPr>
      </w:pPr>
      <w:r>
        <w:rPr>
          <w:lang w:val="pt-BR"/>
        </w:rPr>
        <w:t>____________________________________________________________________________________________</w:t>
      </w: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8E4C0D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8E4C0D" w:rsidRDefault="00DC1227" w:rsidP="00DC1227">
            <w:pPr>
              <w:jc w:val="center"/>
              <w:rPr>
                <w:i/>
                <w:sz w:val="20"/>
                <w:szCs w:val="20"/>
              </w:rPr>
            </w:pPr>
          </w:p>
          <w:p w14:paraId="71F5D1FC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7E85AC2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692B2F75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38C8981C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28046A3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E22943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790163" w:rsidRDefault="00DC1227" w:rsidP="00DC1227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3DB8F5C2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7BB8F45B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018341F2" w14:textId="77777777" w:rsidR="00DC1227" w:rsidRPr="001244FF" w:rsidRDefault="00DC1227" w:rsidP="00DC1227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2747FD" w:rsidRDefault="00DC1227" w:rsidP="00DC122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55F9993E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C1227" w:rsidRPr="008E4C0D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</w:tr>
    </w:tbl>
    <w:p w14:paraId="6437AB00" w14:textId="10ED8A20" w:rsidR="00A967A4" w:rsidRDefault="009266BE" w:rsidP="00C464CB">
      <w:pPr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ELABORO</w:t>
      </w:r>
      <w:r w:rsidR="00A51675" w:rsidRPr="00734F53">
        <w:rPr>
          <w:rFonts w:asciiTheme="minorHAnsi" w:hAnsiTheme="minorHAnsi" w:cstheme="minorHAnsi"/>
          <w:sz w:val="18"/>
          <w:szCs w:val="18"/>
        </w:rPr>
        <w:t xml:space="preserve">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23/julio/2022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    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  <w:r w:rsidR="00C464CB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</w:t>
      </w:r>
      <w:r w:rsidR="00C464CB">
        <w:t>ADMINISTRACIÓN 2022-2024</w:t>
      </w:r>
    </w:p>
    <w:p w14:paraId="40196504" w14:textId="77777777" w:rsidR="001C15A6" w:rsidRPr="00734F53" w:rsidRDefault="001C15A6" w:rsidP="00CE5C2A">
      <w:pPr>
        <w:rPr>
          <w:rFonts w:asciiTheme="minorHAnsi" w:hAnsiTheme="minorHAnsi" w:cstheme="minorHAnsi"/>
          <w:sz w:val="18"/>
          <w:szCs w:val="18"/>
        </w:rPr>
      </w:pPr>
    </w:p>
    <w:sectPr w:rsidR="001C15A6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sta Pro Light">
    <w:panose1 w:val="02000506020000020004"/>
    <w:charset w:val="00"/>
    <w:family w:val="auto"/>
    <w:pitch w:val="variable"/>
    <w:sig w:usb0="A00002AF" w:usb1="5000204A" w:usb2="00000000" w:usb3="00000000" w:csb0="0000009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1BF3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55C3B"/>
    <w:rsid w:val="00162CD6"/>
    <w:rsid w:val="0016625C"/>
    <w:rsid w:val="001674EA"/>
    <w:rsid w:val="00167CB7"/>
    <w:rsid w:val="00173E88"/>
    <w:rsid w:val="001A246E"/>
    <w:rsid w:val="001B6E21"/>
    <w:rsid w:val="001C15A6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C6A7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9749E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266BE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066B9"/>
    <w:rsid w:val="00C123A7"/>
    <w:rsid w:val="00C464CB"/>
    <w:rsid w:val="00C524AB"/>
    <w:rsid w:val="00C66143"/>
    <w:rsid w:val="00C806BE"/>
    <w:rsid w:val="00C851A0"/>
    <w:rsid w:val="00CA462D"/>
    <w:rsid w:val="00CD3111"/>
    <w:rsid w:val="00CD50CD"/>
    <w:rsid w:val="00CE5C2A"/>
    <w:rsid w:val="00D02181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1F43"/>
    <w:rsid w:val="00EC4C5E"/>
    <w:rsid w:val="00ED1834"/>
    <w:rsid w:val="00ED33C0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901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aconcuadrculaclara">
    <w:name w:val="Grid Table Light"/>
    <w:basedOn w:val="Tabla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nhideWhenUsed/>
    <w:rsid w:val="00590B6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90B6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590B6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206</TotalTime>
  <Pages>1</Pages>
  <Words>131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Artemio Abib Olea Catalan</cp:lastModifiedBy>
  <cp:revision>20</cp:revision>
  <cp:lastPrinted>2016-12-14T20:51:00Z</cp:lastPrinted>
  <dcterms:created xsi:type="dcterms:W3CDTF">2022-05-27T05:31:00Z</dcterms:created>
  <dcterms:modified xsi:type="dcterms:W3CDTF">2022-07-19T18:43:00Z</dcterms:modified>
</cp:coreProperties>
</file>