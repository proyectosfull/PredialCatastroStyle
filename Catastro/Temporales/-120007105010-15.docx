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05DDD" w14:textId="5B8626CC" w:rsidR="0069749E" w:rsidRDefault="001C15A6" w:rsidP="00312B07">
      <w:pPr>
        <w:pStyle w:val="Sinespaciado"/>
        <w:rPr>
          <w:rFonts w:ascii="Georgia" w:hAnsi="Georgia"/>
          <w:i/>
          <w:noProof/>
          <w:sz w:val="28"/>
          <w:szCs w:val="28"/>
          <w:lang w:eastAsia="es-MX"/>
        </w:rPr>
      </w:pPr>
      <w:r w:rsidRPr="00C31D6F">
        <w:rPr>
          <w:rFonts w:ascii="Georgia" w:hAnsi="Georgia"/>
          <w:i/>
          <w:noProof/>
          <w:sz w:val="28"/>
          <w:szCs w:val="28"/>
          <w:lang w:eastAsia="es-MX"/>
        </w:rPr>
        <w:drawing>
          <wp:anchor distT="0" distB="0" distL="114300" distR="114300" simplePos="0" relativeHeight="251671040" behindDoc="0" locked="0" layoutInCell="1" allowOverlap="1" wp14:anchorId="572603FD" wp14:editId="3FD1D1B4">
            <wp:simplePos x="0" y="0"/>
            <wp:positionH relativeFrom="margin">
              <wp:posOffset>5502910</wp:posOffset>
            </wp:positionH>
            <wp:positionV relativeFrom="paragraph">
              <wp:posOffset>121285</wp:posOffset>
            </wp:positionV>
            <wp:extent cx="1712177" cy="800100"/>
            <wp:effectExtent l="0" t="0" r="2540" b="0"/>
            <wp:wrapNone/>
            <wp:docPr id="1" name="Imagen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aphical user interface, text, applicatio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99" t="32602" r="12764" b="51655"/>
                    <a:stretch/>
                  </pic:blipFill>
                  <pic:spPr bwMode="auto">
                    <a:xfrm>
                      <a:off x="0" y="0"/>
                      <a:ext cx="1712177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7D9684" w14:textId="13A38B34" w:rsidR="00155C3B" w:rsidRPr="00EC1F43" w:rsidRDefault="0069749E" w:rsidP="00155C3B">
      <w:pPr>
        <w:pStyle w:val="Sinespaciado"/>
        <w:spacing w:line="276" w:lineRule="auto"/>
        <w:rPr>
          <w:rFonts w:ascii="Arista Pro Light" w:hAnsi="Arista Pro Light"/>
          <w:bCs/>
          <w:iCs/>
          <w:sz w:val="40"/>
          <w:szCs w:val="40"/>
        </w:rPr>
      </w:pPr>
      <w:r w:rsidRPr="00EC1F43">
        <w:rPr>
          <w:rFonts w:ascii="Arista Pro Light" w:hAnsi="Arista Pro Light"/>
          <w:bCs/>
          <w:iCs/>
          <w:sz w:val="40"/>
          <w:szCs w:val="40"/>
        </w:rPr>
        <w:t xml:space="preserve">COPIA CERTIFICADA DEL PLANO </w:t>
      </w:r>
      <w:r w:rsidR="00155C3B" w:rsidRPr="00EC1F43">
        <w:rPr>
          <w:rFonts w:ascii="Arista Pro Light" w:hAnsi="Arista Pro Light"/>
          <w:bCs/>
          <w:iCs/>
          <w:sz w:val="40"/>
          <w:szCs w:val="40"/>
        </w:rPr>
        <w:t>CATASTRAL</w:t>
      </w:r>
    </w:p>
    <w:p w14:paraId="76372F62" w14:textId="36D0EE9C" w:rsidR="00155C3B" w:rsidRPr="00D02181" w:rsidRDefault="00155C3B" w:rsidP="00155C3B">
      <w:pPr>
        <w:pStyle w:val="Sinespaciado"/>
        <w:spacing w:line="276" w:lineRule="auto"/>
        <w:rPr>
          <w:rFonts w:ascii="Arista Pro Light" w:hAnsi="Arista Pro Light"/>
          <w:bCs/>
          <w:iCs/>
          <w:sz w:val="36"/>
          <w:szCs w:val="36"/>
        </w:rPr>
      </w:pPr>
      <w:r w:rsidRPr="00D02181">
        <w:rPr>
          <w:rFonts w:ascii="Arista Pro Light" w:hAnsi="Arista Pro Light"/>
          <w:bCs/>
          <w:iCs/>
          <w:sz w:val="36"/>
          <w:szCs w:val="36"/>
        </w:rPr>
        <w:t>MUNICIPIO DE EMILIANO ZAPATA</w:t>
      </w:r>
    </w:p>
    <w:p w14:paraId="1E55EFA2" w14:textId="7B48605F" w:rsidR="0069749E" w:rsidRPr="00D02181" w:rsidRDefault="00155C3B" w:rsidP="00155C3B">
      <w:pPr>
        <w:pStyle w:val="Sinespaciado"/>
        <w:spacing w:line="276" w:lineRule="auto"/>
        <w:rPr>
          <w:rFonts w:ascii="Georgia" w:hAnsi="Georgia"/>
          <w:bCs/>
          <w:i/>
          <w:noProof/>
          <w:sz w:val="36"/>
          <w:szCs w:val="36"/>
          <w:lang w:eastAsia="es-MX"/>
        </w:rPr>
      </w:pPr>
      <w:r w:rsidRPr="00D02181">
        <w:rPr>
          <w:rFonts w:ascii="Arista Pro Light" w:hAnsi="Arista Pro Light"/>
          <w:bCs/>
          <w:iCs/>
          <w:sz w:val="36"/>
          <w:szCs w:val="36"/>
        </w:rPr>
        <w:t>DIRECCIÓN DE PREDIAL Y CATASTRO</w:t>
      </w:r>
    </w:p>
    <w:p w14:paraId="1CDC01A3" w14:textId="77777777" w:rsidR="00155C3B" w:rsidRPr="00155C3B" w:rsidRDefault="00155C3B" w:rsidP="00155C3B">
      <w:pPr>
        <w:pStyle w:val="Sinespaciado"/>
        <w:spacing w:line="276" w:lineRule="auto"/>
        <w:rPr>
          <w:rFonts w:ascii="Georgia" w:hAnsi="Georgia"/>
          <w:i/>
          <w:noProof/>
          <w:sz w:val="36"/>
          <w:szCs w:val="36"/>
          <w:lang w:eastAsia="es-MX"/>
        </w:rPr>
      </w:pPr>
    </w:p>
    <w:p w14:paraId="617DA073" w14:textId="77777777" w:rsidR="00A967A4" w:rsidRPr="001C15A6" w:rsidRDefault="00A967A4" w:rsidP="00DF400C">
      <w:pPr>
        <w:jc w:val="center"/>
        <w:rPr>
          <w:rFonts w:ascii="Soberana Sans Light" w:hAnsi="Soberana Sans Light" w:cstheme="minorHAnsi"/>
          <w:bCs/>
          <w:sz w:val="18"/>
          <w:szCs w:val="18"/>
        </w:rPr>
      </w:pPr>
    </w:p>
    <w:tbl>
      <w:tblPr>
        <w:tblStyle w:val="Tablaconcuadrcula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1466"/>
        <w:gridCol w:w="1574"/>
        <w:gridCol w:w="2524"/>
        <w:gridCol w:w="1096"/>
        <w:gridCol w:w="4466"/>
      </w:tblGrid>
      <w:tr w:rsidR="00DF400C" w:rsidRPr="001C15A6" w14:paraId="7C9D9294" w14:textId="77777777" w:rsidTr="00DF400C">
        <w:tc>
          <w:tcPr>
            <w:tcW w:w="5564" w:type="dxa"/>
            <w:gridSpan w:val="3"/>
          </w:tcPr>
          <w:p w14:paraId="4419EB36" w14:textId="3E288EBC" w:rsidR="00DF400C" w:rsidRPr="00CD3111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D3111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CLAVE CATASTRAL</w:t>
            </w:r>
          </w:p>
        </w:tc>
        <w:tc>
          <w:tcPr>
            <w:tcW w:w="5562" w:type="dxa"/>
            <w:gridSpan w:val="2"/>
          </w:tcPr>
          <w:p w14:paraId="31614B96" w14:textId="34F8AA99" w:rsidR="00DF400C" w:rsidRPr="00CD3111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D3111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NO. DE CUENTA</w:t>
            </w:r>
          </w:p>
        </w:tc>
      </w:tr>
      <w:tr w:rsidR="00DF400C" w:rsidRPr="001C15A6" w14:paraId="2A6F623C" w14:textId="77777777" w:rsidTr="00DF400C">
        <w:trPr>
          <w:trHeight w:val="426"/>
        </w:trPr>
        <w:tc>
          <w:tcPr>
            <w:tcW w:w="5564" w:type="dxa"/>
            <w:gridSpan w:val="3"/>
            <w:vAlign w:val="center"/>
          </w:tcPr>
          <w:p w14:paraId="440D36D8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ClaveCatastral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1200-07-105-010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62" w:type="dxa"/>
            <w:gridSpan w:val="2"/>
            <w:vAlign w:val="center"/>
          </w:tcPr>
          <w:p w14:paraId="49FDD8B5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CuentaPredial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1200-01-900-295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</w:tr>
      <w:tr w:rsidR="00DF400C" w:rsidRPr="001C15A6" w14:paraId="0C37BD27" w14:textId="77777777" w:rsidTr="00DF400C">
        <w:tc>
          <w:tcPr>
            <w:tcW w:w="3040" w:type="dxa"/>
            <w:gridSpan w:val="2"/>
          </w:tcPr>
          <w:p w14:paraId="0E186068" w14:textId="3C6D0A15" w:rsidR="00DF400C" w:rsidRPr="00C066B9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MUNICIPI</w:t>
            </w:r>
            <w:r w:rsid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3620" w:type="dxa"/>
            <w:gridSpan w:val="2"/>
          </w:tcPr>
          <w:p w14:paraId="583729A1" w14:textId="77777777" w:rsidR="00DF400C" w:rsidRPr="00C066B9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LOCALIDAD / COLONIA</w:t>
            </w:r>
          </w:p>
        </w:tc>
        <w:tc>
          <w:tcPr>
            <w:tcW w:w="4466" w:type="dxa"/>
          </w:tcPr>
          <w:p w14:paraId="5744FA00" w14:textId="77777777" w:rsidR="00DF400C" w:rsidRPr="00C066B9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UBICACIÓN DEL PREDIO</w:t>
            </w:r>
          </w:p>
        </w:tc>
      </w:tr>
      <w:tr w:rsidR="00DF400C" w:rsidRPr="001C15A6" w14:paraId="096D708B" w14:textId="77777777" w:rsidTr="00DF400C">
        <w:trPr>
          <w:trHeight w:val="567"/>
        </w:trPr>
        <w:tc>
          <w:tcPr>
            <w:tcW w:w="3040" w:type="dxa"/>
            <w:gridSpan w:val="2"/>
            <w:vAlign w:val="center"/>
          </w:tcPr>
          <w:p w14:paraId="51602AE7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municipio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EMILIANO ZAPATA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3620" w:type="dxa"/>
            <w:gridSpan w:val="2"/>
            <w:vAlign w:val="center"/>
          </w:tcPr>
          <w:p w14:paraId="715AC06C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localidad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TRES DE MAYO, EMILIANO ZAPATA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4466" w:type="dxa"/>
            <w:vAlign w:val="center"/>
          </w:tcPr>
          <w:p w14:paraId="4194EDA3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UbicacionPredio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SIN NOMBRE No.S/N COL. TRES DE MAYO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</w:tr>
      <w:tr w:rsidR="00DF400C" w:rsidRPr="001C15A6" w14:paraId="2179F87C" w14:textId="77777777" w:rsidTr="00DC1227">
        <w:trPr>
          <w:trHeight w:val="645"/>
        </w:trPr>
        <w:tc>
          <w:tcPr>
            <w:tcW w:w="1466" w:type="dxa"/>
          </w:tcPr>
          <w:p w14:paraId="46832E4E" w14:textId="77777777" w:rsidR="00DF400C" w:rsidRPr="00C066B9" w:rsidRDefault="00DF400C" w:rsidP="00C066B9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REFERENCIA</w:t>
            </w:r>
          </w:p>
        </w:tc>
        <w:tc>
          <w:tcPr>
            <w:tcW w:w="9660" w:type="dxa"/>
            <w:gridSpan w:val="4"/>
            <w:vAlign w:val="center"/>
          </w:tcPr>
          <w:p w14:paraId="31944DD0" w14:textId="77777777" w:rsidR="00DF400C" w:rsidRPr="001C15A6" w:rsidRDefault="00DF400C" w:rsidP="00DF400C">
            <w:pPr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Referencia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LT-10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</w:tr>
      <w:tr w:rsidR="00DF400C" w:rsidRPr="001C15A6" w14:paraId="4AA7EB98" w14:textId="77777777" w:rsidTr="00DF400C">
        <w:tc>
          <w:tcPr>
            <w:tcW w:w="5564" w:type="dxa"/>
            <w:gridSpan w:val="3"/>
          </w:tcPr>
          <w:p w14:paraId="5F3E714E" w14:textId="77777777" w:rsidR="00DF400C" w:rsidRPr="00C066B9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NOMBRE DEL CAUSANTE</w:t>
            </w:r>
          </w:p>
        </w:tc>
        <w:tc>
          <w:tcPr>
            <w:tcW w:w="5562" w:type="dxa"/>
            <w:gridSpan w:val="2"/>
          </w:tcPr>
          <w:p w14:paraId="798DA961" w14:textId="77777777" w:rsidR="00DF400C" w:rsidRPr="00C066B9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DOMICILIO DEL CAUSANTE</w:t>
            </w:r>
          </w:p>
        </w:tc>
      </w:tr>
      <w:tr w:rsidR="00DF400C" w:rsidRPr="001C15A6" w14:paraId="41D2ADFE" w14:textId="77777777" w:rsidTr="00DF400C">
        <w:trPr>
          <w:trHeight w:val="567"/>
        </w:trPr>
        <w:tc>
          <w:tcPr>
            <w:tcW w:w="5564" w:type="dxa"/>
            <w:gridSpan w:val="3"/>
            <w:vAlign w:val="center"/>
          </w:tcPr>
          <w:p w14:paraId="2705FBB7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Contribuyente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 xml:space="preserve">JACOBO GOMEZ RUPERTO 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62" w:type="dxa"/>
            <w:gridSpan w:val="2"/>
            <w:vAlign w:val="center"/>
          </w:tcPr>
          <w:p w14:paraId="2B9658A0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DomicilioContribuyente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PRIMAVERA 17 TRES DE MAYO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</w:tr>
    </w:tbl>
    <w:p w14:paraId="0E86FD4B" w14:textId="77777777" w:rsidR="00A967A4" w:rsidRPr="001C15A6" w:rsidRDefault="00A967A4" w:rsidP="00DC1227">
      <w:pPr>
        <w:pStyle w:val="Sinespaciado"/>
        <w:spacing w:line="120" w:lineRule="auto"/>
        <w:rPr>
          <w:rFonts w:ascii="Soberana Sans Light" w:hAnsi="Soberana Sans Light"/>
        </w:rPr>
      </w:pPr>
    </w:p>
    <w:tbl>
      <w:tblPr>
        <w:tblStyle w:val="Tablaconcuadrcula"/>
        <w:tblpPr w:leftFromText="180" w:rightFromText="180" w:vertAnchor="text" w:horzAnchor="margin" w:tblpY="142"/>
        <w:tblW w:w="0" w:type="auto"/>
        <w:tblLook w:val="04A0" w:firstRow="1" w:lastRow="0" w:firstColumn="1" w:lastColumn="0" w:noHBand="0" w:noVBand="1"/>
      </w:tblPr>
      <w:tblGrid>
        <w:gridCol w:w="2218"/>
        <w:gridCol w:w="2218"/>
        <w:gridCol w:w="2236"/>
        <w:gridCol w:w="2226"/>
        <w:gridCol w:w="1114"/>
        <w:gridCol w:w="1114"/>
      </w:tblGrid>
      <w:tr w:rsidR="00137889" w:rsidRPr="001C15A6" w14:paraId="17E51063" w14:textId="77777777" w:rsidTr="00CD3111">
        <w:tc>
          <w:tcPr>
            <w:tcW w:w="2218" w:type="dxa"/>
          </w:tcPr>
          <w:p w14:paraId="24EDE78E" w14:textId="77777777" w:rsidR="00137889" w:rsidRPr="00C066B9" w:rsidRDefault="00137889" w:rsidP="00137889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SUP. DEL TERRENO</w:t>
            </w:r>
          </w:p>
        </w:tc>
        <w:tc>
          <w:tcPr>
            <w:tcW w:w="2218" w:type="dxa"/>
          </w:tcPr>
          <w:p w14:paraId="55D8F293" w14:textId="77777777" w:rsidR="00137889" w:rsidRPr="00C066B9" w:rsidRDefault="00137889" w:rsidP="00137889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VAL. DEL TERRENO</w:t>
            </w:r>
          </w:p>
        </w:tc>
        <w:tc>
          <w:tcPr>
            <w:tcW w:w="2236" w:type="dxa"/>
          </w:tcPr>
          <w:p w14:paraId="7EDECFE2" w14:textId="77777777" w:rsidR="00137889" w:rsidRPr="00C066B9" w:rsidRDefault="00137889" w:rsidP="00137889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SUP. CONSTRUCCION</w:t>
            </w:r>
          </w:p>
        </w:tc>
        <w:tc>
          <w:tcPr>
            <w:tcW w:w="2226" w:type="dxa"/>
          </w:tcPr>
          <w:p w14:paraId="44DA132D" w14:textId="77777777" w:rsidR="00137889" w:rsidRPr="00C066B9" w:rsidRDefault="00137889" w:rsidP="00137889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VAL. DE CONSTRUCCION</w:t>
            </w:r>
          </w:p>
        </w:tc>
        <w:tc>
          <w:tcPr>
            <w:tcW w:w="2228" w:type="dxa"/>
            <w:gridSpan w:val="2"/>
          </w:tcPr>
          <w:p w14:paraId="7D1E8BC5" w14:textId="77777777" w:rsidR="00137889" w:rsidRPr="00C066B9" w:rsidRDefault="00137889" w:rsidP="00137889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VALOR CATASTRAL</w:t>
            </w:r>
          </w:p>
        </w:tc>
      </w:tr>
      <w:tr w:rsidR="00137889" w:rsidRPr="001C15A6" w14:paraId="21C66D3D" w14:textId="77777777" w:rsidTr="00CD3111">
        <w:trPr>
          <w:trHeight w:val="425"/>
        </w:trPr>
        <w:tc>
          <w:tcPr>
            <w:tcW w:w="2218" w:type="dxa"/>
          </w:tcPr>
          <w:p w14:paraId="49B25758" w14:textId="77777777" w:rsidR="00137889" w:rsidRPr="001C15A6" w:rsidRDefault="00137889" w:rsidP="00137889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SupTerreno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3024 M2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18" w:type="dxa"/>
          </w:tcPr>
          <w:p w14:paraId="59CD9958" w14:textId="77777777" w:rsidR="00137889" w:rsidRPr="001C15A6" w:rsidRDefault="00137889" w:rsidP="00137889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ValTerreno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$302,400.00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36" w:type="dxa"/>
          </w:tcPr>
          <w:p w14:paraId="3F809EA9" w14:textId="77777777" w:rsidR="00137889" w:rsidRPr="001C15A6" w:rsidRDefault="00137889" w:rsidP="00137889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SupConstruccion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102 M2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6" w:type="dxa"/>
          </w:tcPr>
          <w:p w14:paraId="44537D21" w14:textId="77777777" w:rsidR="00137889" w:rsidRPr="001C15A6" w:rsidRDefault="00137889" w:rsidP="00137889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ValTerreno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$302,400.00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8" w:type="dxa"/>
            <w:gridSpan w:val="2"/>
          </w:tcPr>
          <w:p w14:paraId="51F43C9E" w14:textId="77777777" w:rsidR="00137889" w:rsidRPr="001C15A6" w:rsidRDefault="00137889" w:rsidP="00137889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ValorCatastral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$379,920.00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</w:tr>
      <w:tr w:rsidR="00CD3111" w:rsidRPr="001C15A6" w14:paraId="59ACDE71" w14:textId="77777777" w:rsidTr="00CD3111">
        <w:trPr>
          <w:trHeight w:val="322"/>
        </w:trPr>
        <w:tc>
          <w:tcPr>
            <w:tcW w:w="2218" w:type="dxa"/>
          </w:tcPr>
          <w:p w14:paraId="0909E3FE" w14:textId="6F498CEE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RECIBO NO.</w:t>
            </w:r>
          </w:p>
        </w:tc>
        <w:tc>
          <w:tcPr>
            <w:tcW w:w="2218" w:type="dxa"/>
          </w:tcPr>
          <w:p w14:paraId="5B7C3308" w14:textId="2A0554DC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IMPORTE</w:t>
            </w:r>
          </w:p>
        </w:tc>
        <w:tc>
          <w:tcPr>
            <w:tcW w:w="2236" w:type="dxa"/>
          </w:tcPr>
          <w:p w14:paraId="46BE96BE" w14:textId="384A1A29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FECHA DE PLANO</w:t>
            </w:r>
          </w:p>
        </w:tc>
        <w:tc>
          <w:tcPr>
            <w:tcW w:w="2226" w:type="dxa"/>
          </w:tcPr>
          <w:p w14:paraId="2B2F1D8C" w14:textId="6E2B9152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BASE DE IMPUESTO</w:t>
            </w:r>
          </w:p>
        </w:tc>
        <w:tc>
          <w:tcPr>
            <w:tcW w:w="2228" w:type="dxa"/>
            <w:gridSpan w:val="2"/>
          </w:tcPr>
          <w:p w14:paraId="460C1C77" w14:textId="7DB51F1A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CENTROIDE</w:t>
            </w:r>
          </w:p>
        </w:tc>
      </w:tr>
      <w:tr w:rsidR="00CD3111" w:rsidRPr="001C15A6" w14:paraId="38F6916B" w14:textId="77777777" w:rsidTr="00CC342F">
        <w:trPr>
          <w:trHeight w:val="237"/>
        </w:trPr>
        <w:tc>
          <w:tcPr>
            <w:tcW w:w="2218" w:type="dxa"/>
            <w:vMerge w:val="restart"/>
          </w:tcPr>
          <w:p w14:paraId="4D98AD76" w14:textId="25198A17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Recibo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508129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18" w:type="dxa"/>
            <w:vMerge w:val="restart"/>
          </w:tcPr>
          <w:p w14:paraId="75436287" w14:textId="571BAB1D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Importe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481.10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36" w:type="dxa"/>
            <w:vMerge w:val="restart"/>
          </w:tcPr>
          <w:p w14:paraId="3527CD01" w14:textId="2343C3D6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FechaAvaluo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01/01/2022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6" w:type="dxa"/>
            <w:vMerge w:val="restart"/>
          </w:tcPr>
          <w:p w14:paraId="52F071DC" w14:textId="1872FB91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  <w:tc>
          <w:tcPr>
            <w:tcW w:w="1114" w:type="dxa"/>
          </w:tcPr>
          <w:p w14:paraId="4E0DEB4B" w14:textId="6D9819C7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14" w:type="dxa"/>
          </w:tcPr>
          <w:p w14:paraId="6D4CDE3C" w14:textId="7F21E17F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Y</w:t>
            </w:r>
          </w:p>
        </w:tc>
      </w:tr>
      <w:tr w:rsidR="00CD3111" w:rsidRPr="001C15A6" w14:paraId="120AA95B" w14:textId="77777777" w:rsidTr="00CE05D5">
        <w:trPr>
          <w:trHeight w:val="237"/>
        </w:trPr>
        <w:tc>
          <w:tcPr>
            <w:tcW w:w="2218" w:type="dxa"/>
            <w:vMerge/>
          </w:tcPr>
          <w:p w14:paraId="6CC6BB15" w14:textId="77777777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  <w:tc>
          <w:tcPr>
            <w:tcW w:w="2218" w:type="dxa"/>
            <w:vMerge/>
            <w:tcBorders>
              <w:bottom w:val="single" w:sz="4" w:space="0" w:color="auto"/>
            </w:tcBorders>
          </w:tcPr>
          <w:p w14:paraId="1F040AA5" w14:textId="77777777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  <w:tc>
          <w:tcPr>
            <w:tcW w:w="2236" w:type="dxa"/>
            <w:vMerge/>
          </w:tcPr>
          <w:p w14:paraId="791912B6" w14:textId="77777777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  <w:tc>
          <w:tcPr>
            <w:tcW w:w="2226" w:type="dxa"/>
            <w:vMerge/>
            <w:tcBorders>
              <w:bottom w:val="single" w:sz="4" w:space="0" w:color="auto"/>
            </w:tcBorders>
          </w:tcPr>
          <w:p w14:paraId="51EFC7DA" w14:textId="77777777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  <w:tc>
          <w:tcPr>
            <w:tcW w:w="1114" w:type="dxa"/>
          </w:tcPr>
          <w:p w14:paraId="504F9538" w14:textId="77777777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  <w:tc>
          <w:tcPr>
            <w:tcW w:w="1114" w:type="dxa"/>
          </w:tcPr>
          <w:p w14:paraId="76D2DA39" w14:textId="77108873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</w:tr>
    </w:tbl>
    <w:p w14:paraId="680530B4" w14:textId="32E5D789" w:rsidR="00A967A4" w:rsidRPr="00DF400C" w:rsidRDefault="00C464CB" w:rsidP="00C464CB">
      <w:pPr>
        <w:jc w:val="center"/>
        <w:rPr>
          <w:lang w:val="pt-BR"/>
        </w:rPr>
      </w:pPr>
      <w:r>
        <w:rPr>
          <w:lang w:val="pt-BR"/>
        </w:rPr>
        <w:t>____________________________________________________________________________________________</w:t>
      </w:r>
    </w:p>
    <w:tbl>
      <w:tblPr>
        <w:tblpPr w:leftFromText="180" w:rightFromText="180" w:vertAnchor="text" w:horzAnchor="margin" w:tblpY="-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26"/>
      </w:tblGrid>
      <w:tr w:rsidR="00DC1227" w:rsidRPr="008E4C0D" w14:paraId="62EACD19" w14:textId="77777777" w:rsidTr="00DC1227">
        <w:trPr>
          <w:trHeight w:val="9050"/>
        </w:trPr>
        <w:tc>
          <w:tcPr>
            <w:tcW w:w="11126" w:type="dxa"/>
          </w:tcPr>
          <w:p w14:paraId="2948C714" w14:textId="77777777" w:rsidR="00DC1227" w:rsidRDefault="00DC1227" w:rsidP="00DC1227">
            <w:pPr>
              <w:ind w:right="-108"/>
              <w:rPr>
                <w:sz w:val="18"/>
                <w:szCs w:val="18"/>
              </w:rPr>
            </w:pPr>
          </w:p>
          <w:p w14:paraId="680A0190" w14:textId="77777777" w:rsidR="00DC1227" w:rsidRPr="008E4C0D" w:rsidRDefault="00DC1227" w:rsidP="00DC1227">
            <w:pPr>
              <w:ind w:right="-108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s-MX" w:eastAsia="es-MX"/>
              </w:rPr>
              <w:drawing>
                <wp:anchor distT="0" distB="0" distL="114300" distR="114300" simplePos="0" relativeHeight="251674112" behindDoc="1" locked="0" layoutInCell="1" allowOverlap="1" wp14:anchorId="64CB257A" wp14:editId="60699AA7">
                  <wp:simplePos x="0" y="0"/>
                  <wp:positionH relativeFrom="column">
                    <wp:posOffset>6329680</wp:posOffset>
                  </wp:positionH>
                  <wp:positionV relativeFrom="paragraph">
                    <wp:posOffset>21590</wp:posOffset>
                  </wp:positionV>
                  <wp:extent cx="720090" cy="802005"/>
                  <wp:effectExtent l="0" t="0" r="3810" b="0"/>
                  <wp:wrapNone/>
                  <wp:docPr id="4" name="Imagen 3" descr="NEW NOR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EW NOR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" cy="80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tbl>
      <w:tblPr>
        <w:tblpPr w:leftFromText="180" w:rightFromText="180" w:vertAnchor="text" w:horzAnchor="margin" w:tblpY="-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69"/>
        <w:gridCol w:w="236"/>
        <w:gridCol w:w="4721"/>
      </w:tblGrid>
      <w:tr w:rsidR="00DC1227" w:rsidRPr="008E4C0D" w14:paraId="6378C503" w14:textId="77777777" w:rsidTr="00DC1227">
        <w:trPr>
          <w:trHeight w:val="837"/>
        </w:trPr>
        <w:tc>
          <w:tcPr>
            <w:tcW w:w="6169" w:type="dxa"/>
          </w:tcPr>
          <w:p w14:paraId="7BF0581E" w14:textId="77777777" w:rsidR="00DC1227" w:rsidRPr="00915F1D" w:rsidRDefault="00DC1227" w:rsidP="00DC1227">
            <w:pPr>
              <w:jc w:val="both"/>
              <w:rPr>
                <w:sz w:val="18"/>
                <w:szCs w:val="18"/>
              </w:rPr>
            </w:pPr>
            <w:r w:rsidRPr="00915F1D">
              <w:rPr>
                <w:rFonts w:asciiTheme="minorHAnsi" w:hAnsiTheme="minorHAnsi" w:cstheme="minorHAnsi"/>
                <w:b/>
                <w:sz w:val="18"/>
                <w:szCs w:val="18"/>
              </w:rPr>
              <w:t>Nota:</w:t>
            </w:r>
            <w:r w:rsidRPr="00915F1D">
              <w:rPr>
                <w:rFonts w:asciiTheme="minorHAnsi" w:hAnsiTheme="minorHAnsi" w:cstheme="minorHAnsi"/>
                <w:sz w:val="18"/>
                <w:szCs w:val="18"/>
              </w:rPr>
              <w:t xml:space="preserve"> Los efectos legales de esta certificación vencerán al año después de que fue expedida o antes, si durante este tiempo el predio sufre modificaciones físicas o legales que alteren sus áreas, linderos o valores.</w:t>
            </w:r>
          </w:p>
        </w:tc>
        <w:tc>
          <w:tcPr>
            <w:tcW w:w="236" w:type="dxa"/>
            <w:vMerge w:val="restart"/>
            <w:tcBorders>
              <w:top w:val="nil"/>
            </w:tcBorders>
          </w:tcPr>
          <w:p w14:paraId="4E71772D" w14:textId="77777777" w:rsidR="00DC1227" w:rsidRPr="008E4C0D" w:rsidRDefault="00DC1227" w:rsidP="00DC1227">
            <w:pPr>
              <w:jc w:val="center"/>
              <w:rPr>
                <w:i/>
                <w:sz w:val="20"/>
                <w:szCs w:val="20"/>
              </w:rPr>
            </w:pPr>
          </w:p>
          <w:p w14:paraId="71F5D1FC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  <w:p w14:paraId="7E85AC2D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  <w:p w14:paraId="692B2F75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  <w:p w14:paraId="38C8981C" w14:textId="77777777" w:rsidR="00DC1227" w:rsidRPr="008E4C0D" w:rsidRDefault="00DC1227" w:rsidP="00DC1227">
            <w:pPr>
              <w:jc w:val="center"/>
              <w:rPr>
                <w:sz w:val="20"/>
                <w:szCs w:val="20"/>
              </w:rPr>
            </w:pPr>
          </w:p>
          <w:p w14:paraId="028046A3" w14:textId="77777777" w:rsidR="00DC1227" w:rsidRPr="008E4C0D" w:rsidRDefault="00DC1227" w:rsidP="00DC1227">
            <w:pPr>
              <w:jc w:val="center"/>
              <w:rPr>
                <w:sz w:val="20"/>
                <w:szCs w:val="20"/>
              </w:rPr>
            </w:pPr>
          </w:p>
          <w:p w14:paraId="0E22943D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</w:tc>
        <w:tc>
          <w:tcPr>
            <w:tcW w:w="4721" w:type="dxa"/>
            <w:vMerge w:val="restart"/>
          </w:tcPr>
          <w:p w14:paraId="5F9DA467" w14:textId="77777777" w:rsidR="00DC1227" w:rsidRPr="00790163" w:rsidRDefault="00DC1227" w:rsidP="00DC1227">
            <w:pPr>
              <w:jc w:val="center"/>
              <w:rPr>
                <w:b/>
                <w:sz w:val="20"/>
                <w:szCs w:val="20"/>
                <w:lang w:val="pt-BR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ATENTAMENTE</w:t>
            </w:r>
          </w:p>
          <w:p w14:paraId="3DB8F5C2" w14:textId="77777777" w:rsidR="00DC1227" w:rsidRDefault="00DC1227" w:rsidP="00DC1227">
            <w:pPr>
              <w:rPr>
                <w:sz w:val="20"/>
                <w:szCs w:val="20"/>
                <w:lang w:val="pt-BR"/>
              </w:rPr>
            </w:pPr>
          </w:p>
          <w:p w14:paraId="7BB8F45B" w14:textId="77777777" w:rsidR="00DC1227" w:rsidRDefault="00DC1227" w:rsidP="00DC1227">
            <w:pPr>
              <w:rPr>
                <w:sz w:val="20"/>
                <w:szCs w:val="20"/>
                <w:lang w:val="pt-BR"/>
              </w:rPr>
            </w:pPr>
          </w:p>
          <w:p w14:paraId="018341F2" w14:textId="77777777" w:rsidR="00DC1227" w:rsidRPr="001244FF" w:rsidRDefault="00DC1227" w:rsidP="00DC1227">
            <w:pPr>
              <w:rPr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33E3EBBD" wp14:editId="49D78BCC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109855</wp:posOffset>
                      </wp:positionV>
                      <wp:extent cx="2857500" cy="0"/>
                      <wp:effectExtent l="9525" t="10795" r="9525" b="8255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1C4087" id="Line 2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8.65pt" to="225.8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"/>
                  </w:pict>
                </mc:Fallback>
              </mc:AlternateContent>
            </w:r>
          </w:p>
          <w:p w14:paraId="23859032" w14:textId="77777777" w:rsidR="00DC1227" w:rsidRPr="002747FD" w:rsidRDefault="00DC1227" w:rsidP="00DC122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begin"/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instrText xml:space="preserve"> MERGEFIELD  DirectorPredial  \* MERGEFORMAT </w:instrTex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separate"/>
            </w:r>
            <w:r w:rsidRPr="002747FD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ING. VICTOR HERNANDEZ CARRIZOSA</w: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end"/>
            </w:r>
          </w:p>
          <w:p w14:paraId="55F9993E" w14:textId="77777777" w:rsidR="00DC1227" w:rsidRPr="008E4C0D" w:rsidRDefault="00DC1227" w:rsidP="00DC1227">
            <w:pPr>
              <w:jc w:val="center"/>
              <w:rPr>
                <w:sz w:val="20"/>
                <w:szCs w:val="20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begin"/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instrText xml:space="preserve"> MERGEFIELD  PuestoDirector  \* MERGEFORMAT </w:instrTex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separate"/>
            </w:r>
            <w:r w:rsidRPr="002747FD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DIRECTOR DE PREDIAL Y CATASTRO</w: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end"/>
            </w:r>
          </w:p>
        </w:tc>
      </w:tr>
      <w:tr w:rsidR="00DC1227" w:rsidRPr="008E4C0D" w14:paraId="42F1089B" w14:textId="77777777" w:rsidTr="00DC1227">
        <w:trPr>
          <w:trHeight w:val="565"/>
        </w:trPr>
        <w:tc>
          <w:tcPr>
            <w:tcW w:w="6169" w:type="dxa"/>
          </w:tcPr>
          <w:p w14:paraId="2B2AF263" w14:textId="77777777" w:rsidR="00DC1227" w:rsidRPr="00915F1D" w:rsidRDefault="00DC1227" w:rsidP="00DC1227">
            <w:pPr>
              <w:jc w:val="both"/>
              <w:rPr>
                <w:sz w:val="18"/>
                <w:szCs w:val="18"/>
              </w:rPr>
            </w:pPr>
            <w:r w:rsidRPr="00915F1D">
              <w:rPr>
                <w:rFonts w:asciiTheme="minorHAnsi" w:hAnsiTheme="minorHAnsi" w:cstheme="minorHAnsi"/>
                <w:b/>
                <w:sz w:val="18"/>
                <w:szCs w:val="18"/>
              </w:rPr>
              <w:t>Nota:</w:t>
            </w:r>
            <w:r w:rsidRPr="00915F1D">
              <w:rPr>
                <w:rFonts w:asciiTheme="minorHAnsi" w:hAnsiTheme="minorHAnsi" w:cstheme="minorHAnsi"/>
                <w:sz w:val="18"/>
                <w:szCs w:val="18"/>
              </w:rPr>
              <w:t xml:space="preserve"> Este documento es de carácter informativo, no de carácter constitutivo de derechos.</w:t>
            </w:r>
          </w:p>
        </w:tc>
        <w:tc>
          <w:tcPr>
            <w:tcW w:w="236" w:type="dxa"/>
            <w:vMerge/>
            <w:tcBorders>
              <w:bottom w:val="nil"/>
            </w:tcBorders>
          </w:tcPr>
          <w:p w14:paraId="29A181D4" w14:textId="77777777" w:rsidR="00DC1227" w:rsidRPr="008E4C0D" w:rsidRDefault="00DC1227" w:rsidP="00DC1227">
            <w:pPr>
              <w:rPr>
                <w:sz w:val="18"/>
                <w:szCs w:val="18"/>
              </w:rPr>
            </w:pPr>
          </w:p>
        </w:tc>
        <w:tc>
          <w:tcPr>
            <w:tcW w:w="4721" w:type="dxa"/>
            <w:vMerge/>
          </w:tcPr>
          <w:p w14:paraId="33FE6EE5" w14:textId="77777777" w:rsidR="00DC1227" w:rsidRPr="008E4C0D" w:rsidRDefault="00DC1227" w:rsidP="00DC1227">
            <w:pPr>
              <w:rPr>
                <w:sz w:val="18"/>
                <w:szCs w:val="18"/>
              </w:rPr>
            </w:pPr>
          </w:p>
        </w:tc>
      </w:tr>
    </w:tbl>
    <w:p w14:paraId="6437AB00" w14:textId="10ED8A20" w:rsidR="00A967A4" w:rsidRDefault="009266BE" w:rsidP="00C464CB">
      <w:pPr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ELABORO</w:t>
      </w:r>
      <w:r w:rsidR="00A51675" w:rsidRPr="00734F53">
        <w:rPr>
          <w:rFonts w:asciiTheme="minorHAnsi" w:hAnsiTheme="minorHAnsi" w:cstheme="minorHAnsi"/>
          <w:sz w:val="18"/>
          <w:szCs w:val="18"/>
        </w:rPr>
        <w:t xml:space="preserve">: </w:t>
      </w:r>
      <w:r w:rsidR="00734F53">
        <w:rPr>
          <w:rFonts w:asciiTheme="minorHAnsi" w:hAnsiTheme="minorHAnsi" w:cstheme="minorHAnsi"/>
          <w:sz w:val="18"/>
          <w:szCs w:val="18"/>
        </w:rPr>
        <w:fldChar w:fldCharType="begin"/>
      </w:r>
      <w:r w:rsidR="00734F53">
        <w:rPr>
          <w:rFonts w:asciiTheme="minorHAnsi" w:hAnsiTheme="minorHAnsi" w:cstheme="minorHAnsi"/>
          <w:sz w:val="18"/>
          <w:szCs w:val="18"/>
        </w:rPr>
        <w:instrText xml:space="preserve"> MERGEFIELD  Usuario  \* MERGEFORMAT </w:instrText>
      </w:r>
      <w:r w:rsidR="00734F53">
        <w:rPr>
          <w:rFonts w:asciiTheme="minorHAnsi" w:hAnsiTheme="minorHAnsi" w:cstheme="minorHAnsi"/>
          <w:sz w:val="18"/>
          <w:szCs w:val="18"/>
        </w:rPr>
        <w:fldChar w:fldCharType="separate"/>
      </w:r>
      <w:r w:rsidR="00734F53">
        <w:rPr>
          <w:rFonts w:asciiTheme="minorHAnsi" w:hAnsiTheme="minorHAnsi" w:cstheme="minorHAnsi"/>
          <w:noProof/>
          <w:sz w:val="18"/>
          <w:szCs w:val="18"/>
        </w:rPr>
        <w:t>ADMON</w:t>
      </w:r>
      <w:r w:rsidR="00734F53">
        <w:rPr>
          <w:rFonts w:asciiTheme="minorHAnsi" w:hAnsiTheme="minorHAnsi" w:cstheme="minorHAnsi"/>
          <w:sz w:val="18"/>
          <w:szCs w:val="18"/>
        </w:rPr>
        <w:fldChar w:fldCharType="end"/>
      </w:r>
      <w:r w:rsidR="00734F53">
        <w:rPr>
          <w:rFonts w:asciiTheme="minorHAnsi" w:hAnsiTheme="minorHAnsi" w:cstheme="minorHAnsi"/>
          <w:sz w:val="18"/>
          <w:szCs w:val="18"/>
        </w:rPr>
        <w:t xml:space="preserve">   </w:t>
      </w:r>
      <w:r w:rsidR="00734F53">
        <w:rPr>
          <w:rFonts w:asciiTheme="minorHAnsi" w:hAnsiTheme="minorHAnsi" w:cstheme="minorHAnsi"/>
          <w:sz w:val="18"/>
          <w:szCs w:val="18"/>
        </w:rPr>
        <w:fldChar w:fldCharType="begin"/>
      </w:r>
      <w:r w:rsidR="00734F53">
        <w:rPr>
          <w:rFonts w:asciiTheme="minorHAnsi" w:hAnsiTheme="minorHAnsi" w:cstheme="minorHAnsi"/>
          <w:sz w:val="18"/>
          <w:szCs w:val="18"/>
        </w:rPr>
        <w:instrText xml:space="preserve"> MERGEFIELD  FechaElaboracion  \* MERGEFORMAT </w:instrText>
      </w:r>
      <w:r w:rsidR="00734F53">
        <w:rPr>
          <w:rFonts w:asciiTheme="minorHAnsi" w:hAnsiTheme="minorHAnsi" w:cstheme="minorHAnsi"/>
          <w:sz w:val="18"/>
          <w:szCs w:val="18"/>
        </w:rPr>
        <w:fldChar w:fldCharType="separate"/>
      </w:r>
      <w:r w:rsidR="00734F53">
        <w:rPr>
          <w:rFonts w:asciiTheme="minorHAnsi" w:hAnsiTheme="minorHAnsi" w:cstheme="minorHAnsi"/>
          <w:noProof/>
          <w:sz w:val="18"/>
          <w:szCs w:val="18"/>
        </w:rPr>
        <w:t>19/julio/2022</w:t>
      </w:r>
      <w:r w:rsidR="00734F53">
        <w:rPr>
          <w:rFonts w:asciiTheme="minorHAnsi" w:hAnsiTheme="minorHAnsi" w:cstheme="minorHAnsi"/>
          <w:sz w:val="18"/>
          <w:szCs w:val="18"/>
        </w:rPr>
        <w:fldChar w:fldCharType="end"/>
      </w:r>
      <w:r w:rsidR="00C464CB">
        <w:rPr>
          <w:rFonts w:asciiTheme="minorHAnsi" w:hAnsiTheme="minorHAnsi" w:cstheme="minorHAnsi"/>
          <w:sz w:val="18"/>
          <w:szCs w:val="18"/>
        </w:rPr>
        <w:t xml:space="preserve">              </w:t>
      </w:r>
      <w:r>
        <w:rPr>
          <w:rFonts w:asciiTheme="minorHAnsi" w:hAnsiTheme="minorHAnsi" w:cstheme="minorHAnsi"/>
          <w:sz w:val="18"/>
          <w:szCs w:val="18"/>
        </w:rPr>
        <w:t xml:space="preserve">  </w:t>
      </w:r>
      <w:r w:rsidR="00C464CB">
        <w:rPr>
          <w:rFonts w:asciiTheme="minorHAnsi" w:hAnsiTheme="minorHAnsi" w:cstheme="minorHAnsi"/>
          <w:sz w:val="18"/>
          <w:szCs w:val="18"/>
        </w:rPr>
        <w:t xml:space="preserve">                  </w:t>
      </w:r>
      <w:r>
        <w:rPr>
          <w:rFonts w:asciiTheme="minorHAnsi" w:hAnsiTheme="minorHAnsi" w:cstheme="minorHAnsi"/>
          <w:sz w:val="18"/>
          <w:szCs w:val="18"/>
        </w:rPr>
        <w:t xml:space="preserve">  </w:t>
      </w:r>
      <w:r w:rsidR="00C464CB">
        <w:rPr>
          <w:rFonts w:asciiTheme="minorHAnsi" w:hAnsiTheme="minorHAnsi" w:cstheme="minorHAnsi"/>
          <w:sz w:val="18"/>
          <w:szCs w:val="18"/>
        </w:rPr>
        <w:t xml:space="preserve">                                                                             </w:t>
      </w:r>
      <w:r w:rsidR="00C464CB">
        <w:t>ADMINISTRACIÓN 2022-2024</w:t>
      </w:r>
    </w:p>
    <w:p w14:paraId="40196504" w14:textId="77777777" w:rsidR="001C15A6" w:rsidRPr="00734F53" w:rsidRDefault="001C15A6" w:rsidP="00CE5C2A">
      <w:pPr>
        <w:rPr>
          <w:rFonts w:asciiTheme="minorHAnsi" w:hAnsiTheme="minorHAnsi" w:cstheme="minorHAnsi"/>
          <w:sz w:val="18"/>
          <w:szCs w:val="18"/>
        </w:rPr>
      </w:pPr>
    </w:p>
    <w:sectPr w:rsidR="001C15A6" w:rsidRPr="00734F53" w:rsidSect="00A967A4">
      <w:type w:val="continuous"/>
      <w:pgSz w:w="12242" w:h="20163" w:code="5"/>
      <w:pgMar w:top="357" w:right="567" w:bottom="567" w:left="53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F6692" w14:textId="77777777" w:rsidR="00590B69" w:rsidRDefault="00590B69" w:rsidP="00590B69">
      <w:r>
        <w:separator/>
      </w:r>
    </w:p>
  </w:endnote>
  <w:endnote w:type="continuationSeparator" w:id="0">
    <w:p w14:paraId="71BE6226" w14:textId="77777777" w:rsidR="00590B69" w:rsidRDefault="00590B69" w:rsidP="00590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sta Pro Light">
    <w:panose1 w:val="02000506020000020004"/>
    <w:charset w:val="00"/>
    <w:family w:val="auto"/>
    <w:pitch w:val="variable"/>
    <w:sig w:usb0="A00002AF" w:usb1="5000204A" w:usb2="00000000" w:usb3="00000000" w:csb0="0000009F" w:csb1="00000000"/>
  </w:font>
  <w:font w:name="Soberana Sans Light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9111E" w14:textId="77777777" w:rsidR="00590B69" w:rsidRDefault="00590B69" w:rsidP="00590B69">
      <w:r>
        <w:separator/>
      </w:r>
    </w:p>
  </w:footnote>
  <w:footnote w:type="continuationSeparator" w:id="0">
    <w:p w14:paraId="057D59A8" w14:textId="77777777" w:rsidR="00590B69" w:rsidRDefault="00590B69" w:rsidP="00590B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pt-BR" w:vendorID="64" w:dllVersion="6" w:nlCheck="1" w:checkStyle="1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2D"/>
    <w:rsid w:val="000008D9"/>
    <w:rsid w:val="00002E7D"/>
    <w:rsid w:val="000051BD"/>
    <w:rsid w:val="00027ACE"/>
    <w:rsid w:val="00061C7D"/>
    <w:rsid w:val="00062843"/>
    <w:rsid w:val="00064187"/>
    <w:rsid w:val="00085B0F"/>
    <w:rsid w:val="00091BF3"/>
    <w:rsid w:val="000957CD"/>
    <w:rsid w:val="000A403F"/>
    <w:rsid w:val="000A71F2"/>
    <w:rsid w:val="000A74FA"/>
    <w:rsid w:val="000B45E1"/>
    <w:rsid w:val="000F03C4"/>
    <w:rsid w:val="0010007D"/>
    <w:rsid w:val="00113945"/>
    <w:rsid w:val="001244FF"/>
    <w:rsid w:val="00133462"/>
    <w:rsid w:val="0013440D"/>
    <w:rsid w:val="00137889"/>
    <w:rsid w:val="00155C3B"/>
    <w:rsid w:val="00162CD6"/>
    <w:rsid w:val="0016625C"/>
    <w:rsid w:val="001674EA"/>
    <w:rsid w:val="00167CB7"/>
    <w:rsid w:val="00173E88"/>
    <w:rsid w:val="001A246E"/>
    <w:rsid w:val="001B6E21"/>
    <w:rsid w:val="001C15A6"/>
    <w:rsid w:val="001C2BAF"/>
    <w:rsid w:val="001C4A04"/>
    <w:rsid w:val="001C50C9"/>
    <w:rsid w:val="001C69F4"/>
    <w:rsid w:val="00206A63"/>
    <w:rsid w:val="00236162"/>
    <w:rsid w:val="00247D85"/>
    <w:rsid w:val="0025645A"/>
    <w:rsid w:val="00265AA3"/>
    <w:rsid w:val="00270A6B"/>
    <w:rsid w:val="002747FD"/>
    <w:rsid w:val="00276C86"/>
    <w:rsid w:val="00284C19"/>
    <w:rsid w:val="00291A2D"/>
    <w:rsid w:val="00292683"/>
    <w:rsid w:val="002A070A"/>
    <w:rsid w:val="002C08ED"/>
    <w:rsid w:val="002C5068"/>
    <w:rsid w:val="002D6819"/>
    <w:rsid w:val="0030179E"/>
    <w:rsid w:val="00310060"/>
    <w:rsid w:val="003106A6"/>
    <w:rsid w:val="00312B07"/>
    <w:rsid w:val="00322BE6"/>
    <w:rsid w:val="0033469F"/>
    <w:rsid w:val="00344B8B"/>
    <w:rsid w:val="00353399"/>
    <w:rsid w:val="00365C99"/>
    <w:rsid w:val="00371AB4"/>
    <w:rsid w:val="0038471B"/>
    <w:rsid w:val="00390641"/>
    <w:rsid w:val="00391235"/>
    <w:rsid w:val="00396766"/>
    <w:rsid w:val="003B0A03"/>
    <w:rsid w:val="003B6381"/>
    <w:rsid w:val="003C00E7"/>
    <w:rsid w:val="003C076A"/>
    <w:rsid w:val="003F0500"/>
    <w:rsid w:val="003F33FB"/>
    <w:rsid w:val="003F3C17"/>
    <w:rsid w:val="0040690A"/>
    <w:rsid w:val="004070E7"/>
    <w:rsid w:val="00412DA4"/>
    <w:rsid w:val="00424D83"/>
    <w:rsid w:val="0042681D"/>
    <w:rsid w:val="00470C5C"/>
    <w:rsid w:val="00471A3D"/>
    <w:rsid w:val="004C423F"/>
    <w:rsid w:val="004C5C01"/>
    <w:rsid w:val="004E0A67"/>
    <w:rsid w:val="0052318C"/>
    <w:rsid w:val="005255F1"/>
    <w:rsid w:val="005458AD"/>
    <w:rsid w:val="005658FE"/>
    <w:rsid w:val="00567B2D"/>
    <w:rsid w:val="00590B69"/>
    <w:rsid w:val="005940B0"/>
    <w:rsid w:val="005A1323"/>
    <w:rsid w:val="005B2690"/>
    <w:rsid w:val="005D00F0"/>
    <w:rsid w:val="005E51E9"/>
    <w:rsid w:val="005F3F27"/>
    <w:rsid w:val="006004B9"/>
    <w:rsid w:val="006025C0"/>
    <w:rsid w:val="00623781"/>
    <w:rsid w:val="0064255C"/>
    <w:rsid w:val="00645788"/>
    <w:rsid w:val="0067667E"/>
    <w:rsid w:val="00682287"/>
    <w:rsid w:val="006824F6"/>
    <w:rsid w:val="00684A83"/>
    <w:rsid w:val="00695CB8"/>
    <w:rsid w:val="0069749E"/>
    <w:rsid w:val="006A0A5C"/>
    <w:rsid w:val="006A3259"/>
    <w:rsid w:val="006A32D3"/>
    <w:rsid w:val="006B16DF"/>
    <w:rsid w:val="006B1DF9"/>
    <w:rsid w:val="006B4753"/>
    <w:rsid w:val="006C3972"/>
    <w:rsid w:val="006C4F30"/>
    <w:rsid w:val="006C6C31"/>
    <w:rsid w:val="006C7BCD"/>
    <w:rsid w:val="006D11D8"/>
    <w:rsid w:val="006D54D0"/>
    <w:rsid w:val="006F0200"/>
    <w:rsid w:val="006F0EBD"/>
    <w:rsid w:val="00721C2C"/>
    <w:rsid w:val="007304C6"/>
    <w:rsid w:val="0073083E"/>
    <w:rsid w:val="00734F53"/>
    <w:rsid w:val="00734F98"/>
    <w:rsid w:val="0074628A"/>
    <w:rsid w:val="0076652D"/>
    <w:rsid w:val="0078037B"/>
    <w:rsid w:val="00782E79"/>
    <w:rsid w:val="00787444"/>
    <w:rsid w:val="00790163"/>
    <w:rsid w:val="00792AB2"/>
    <w:rsid w:val="007938FA"/>
    <w:rsid w:val="007A4F2F"/>
    <w:rsid w:val="007D0E0E"/>
    <w:rsid w:val="007F2222"/>
    <w:rsid w:val="007F2F0A"/>
    <w:rsid w:val="008116B3"/>
    <w:rsid w:val="00826595"/>
    <w:rsid w:val="00827768"/>
    <w:rsid w:val="008502DF"/>
    <w:rsid w:val="00850969"/>
    <w:rsid w:val="00864034"/>
    <w:rsid w:val="008809AE"/>
    <w:rsid w:val="00885309"/>
    <w:rsid w:val="008A6EC8"/>
    <w:rsid w:val="008C00E5"/>
    <w:rsid w:val="008C6EDB"/>
    <w:rsid w:val="008D2653"/>
    <w:rsid w:val="008D63C6"/>
    <w:rsid w:val="008E34E7"/>
    <w:rsid w:val="008E4C0D"/>
    <w:rsid w:val="0090095B"/>
    <w:rsid w:val="0090533A"/>
    <w:rsid w:val="00915F1D"/>
    <w:rsid w:val="00925938"/>
    <w:rsid w:val="009266BE"/>
    <w:rsid w:val="009437F1"/>
    <w:rsid w:val="009478B4"/>
    <w:rsid w:val="00957871"/>
    <w:rsid w:val="0096381B"/>
    <w:rsid w:val="00965D9F"/>
    <w:rsid w:val="009925FD"/>
    <w:rsid w:val="009A0D63"/>
    <w:rsid w:val="009A2481"/>
    <w:rsid w:val="009C2651"/>
    <w:rsid w:val="009C2E09"/>
    <w:rsid w:val="009E1619"/>
    <w:rsid w:val="009F1007"/>
    <w:rsid w:val="00A373E3"/>
    <w:rsid w:val="00A426BF"/>
    <w:rsid w:val="00A51675"/>
    <w:rsid w:val="00A76E51"/>
    <w:rsid w:val="00A916EA"/>
    <w:rsid w:val="00A94D7E"/>
    <w:rsid w:val="00A967A4"/>
    <w:rsid w:val="00AA0B9D"/>
    <w:rsid w:val="00AA19A5"/>
    <w:rsid w:val="00AA2792"/>
    <w:rsid w:val="00AC0B7D"/>
    <w:rsid w:val="00AF0CDF"/>
    <w:rsid w:val="00B10DD6"/>
    <w:rsid w:val="00B32F86"/>
    <w:rsid w:val="00B40D41"/>
    <w:rsid w:val="00B41664"/>
    <w:rsid w:val="00B448B8"/>
    <w:rsid w:val="00B65FE1"/>
    <w:rsid w:val="00B806AF"/>
    <w:rsid w:val="00B910AB"/>
    <w:rsid w:val="00BA1E00"/>
    <w:rsid w:val="00BB406D"/>
    <w:rsid w:val="00BC6F84"/>
    <w:rsid w:val="00BD00F0"/>
    <w:rsid w:val="00C066B9"/>
    <w:rsid w:val="00C123A7"/>
    <w:rsid w:val="00C464CB"/>
    <w:rsid w:val="00C524AB"/>
    <w:rsid w:val="00C66143"/>
    <w:rsid w:val="00C806BE"/>
    <w:rsid w:val="00C851A0"/>
    <w:rsid w:val="00CA462D"/>
    <w:rsid w:val="00CD3111"/>
    <w:rsid w:val="00CD50CD"/>
    <w:rsid w:val="00CE5C2A"/>
    <w:rsid w:val="00D02181"/>
    <w:rsid w:val="00D40CE5"/>
    <w:rsid w:val="00D44A8B"/>
    <w:rsid w:val="00D62456"/>
    <w:rsid w:val="00D8799E"/>
    <w:rsid w:val="00DA0340"/>
    <w:rsid w:val="00DB270C"/>
    <w:rsid w:val="00DC1227"/>
    <w:rsid w:val="00DE2420"/>
    <w:rsid w:val="00DF400C"/>
    <w:rsid w:val="00DF46A9"/>
    <w:rsid w:val="00E1244B"/>
    <w:rsid w:val="00E12EBD"/>
    <w:rsid w:val="00E213EC"/>
    <w:rsid w:val="00E34877"/>
    <w:rsid w:val="00E63EAE"/>
    <w:rsid w:val="00E75322"/>
    <w:rsid w:val="00E8693C"/>
    <w:rsid w:val="00EB2FEA"/>
    <w:rsid w:val="00EC1F43"/>
    <w:rsid w:val="00EC4C5E"/>
    <w:rsid w:val="00ED1834"/>
    <w:rsid w:val="00F111BC"/>
    <w:rsid w:val="00F264A5"/>
    <w:rsid w:val="00F3609A"/>
    <w:rsid w:val="00F414F0"/>
    <w:rsid w:val="00F53FC0"/>
    <w:rsid w:val="00F7783E"/>
    <w:rsid w:val="00F81F5F"/>
    <w:rsid w:val="00F91288"/>
    <w:rsid w:val="00F92F08"/>
    <w:rsid w:val="00FB034C"/>
    <w:rsid w:val="00FD3C76"/>
    <w:rsid w:val="00FD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D4E72"/>
  <w15:docId w15:val="{06A70DA2-8E82-42A1-AE7C-E101F467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73E3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37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7901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90163"/>
    <w:rPr>
      <w:rFonts w:ascii="Tahoma" w:hAnsi="Tahoma" w:cs="Tahoma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790163"/>
    <w:rPr>
      <w:rFonts w:ascii="Calibri" w:eastAsia="Calibri" w:hAnsi="Calibri"/>
      <w:sz w:val="22"/>
      <w:szCs w:val="22"/>
      <w:lang w:val="es-ES" w:eastAsia="en-US"/>
    </w:rPr>
  </w:style>
  <w:style w:type="table" w:styleId="Tablaconcuadrculaclara">
    <w:name w:val="Grid Table Light"/>
    <w:basedOn w:val="Tablanormal"/>
    <w:uiPriority w:val="40"/>
    <w:rsid w:val="000A71F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nhideWhenUsed/>
    <w:rsid w:val="00590B69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590B69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590B69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590B69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ATASTRO\120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1287E-DC0B-46B8-B355-1F217F863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1200</Template>
  <TotalTime>203</TotalTime>
  <Pages>1</Pages>
  <Words>131</Words>
  <Characters>2060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H. Ayuntamiento</Company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 ayuntamiento</dc:creator>
  <cp:lastModifiedBy>Artemio Abib Olea Catalan</cp:lastModifiedBy>
  <cp:revision>18</cp:revision>
  <cp:lastPrinted>2016-12-14T20:51:00Z</cp:lastPrinted>
  <dcterms:created xsi:type="dcterms:W3CDTF">2022-05-27T05:31:00Z</dcterms:created>
  <dcterms:modified xsi:type="dcterms:W3CDTF">2022-07-15T19:04:00Z</dcterms:modified>
</cp:coreProperties>
</file>