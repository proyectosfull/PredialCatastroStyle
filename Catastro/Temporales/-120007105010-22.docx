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1200-07-105-010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1200-01-900-295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TRES DE MAYO,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SIN NOMBRE No.S/N COL. TRES DE MAYO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LT-10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JACOBO GOMEZ RUPERTO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PRIMAVERA 17 TRES DE MAYO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3024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$302,400.00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102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$77,520.00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$379,920.00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508129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481.10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01/01/2022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1872FB91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10ED8A20" w:rsidR="00A967A4" w:rsidRDefault="009266BE" w:rsidP="00C464CB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ELABORO</w:t>
      </w:r>
      <w:r w:rsidR="00A51675" w:rsidRPr="00734F53">
        <w:rPr>
          <w:rFonts w:asciiTheme="minorHAnsi" w:hAnsiTheme="minorHAnsi" w:cstheme="minorHAnsi"/>
          <w:sz w:val="18"/>
          <w:szCs w:val="18"/>
        </w:rPr>
        <w:t xml:space="preserve">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19/julio/2022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</w:t>
      </w:r>
      <w:r w:rsidR="00C464CB"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1F43"/>
    <w:rsid w:val="00EC4C5E"/>
    <w:rsid w:val="00ED1834"/>
    <w:rsid w:val="00ED33C0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206</TotalTime>
  <Pages>1</Pages>
  <Words>131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20</cp:revision>
  <cp:lastPrinted>2016-12-14T20:51:00Z</cp:lastPrinted>
  <dcterms:created xsi:type="dcterms:W3CDTF">2022-05-27T05:31:00Z</dcterms:created>
  <dcterms:modified xsi:type="dcterms:W3CDTF">2022-07-19T18:43:00Z</dcterms:modified>
</cp:coreProperties>
</file>