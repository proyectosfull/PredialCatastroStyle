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5DDD" w14:textId="5B8626CC" w:rsidR="0069749E" w:rsidRDefault="001C15A6" w:rsidP="00312B07">
      <w:pPr>
        <w:pStyle w:val="Sinespaciado"/>
        <w:rPr>
          <w:rFonts w:ascii="Georgia" w:hAnsi="Georgia"/>
          <w:i/>
          <w:noProof/>
          <w:sz w:val="28"/>
          <w:szCs w:val="28"/>
          <w:lang w:eastAsia="es-MX"/>
        </w:rPr>
      </w:pPr>
      <w:r w:rsidRPr="00C31D6F">
        <w:rPr>
          <w:rFonts w:ascii="Georgia" w:hAnsi="Georgia"/>
          <w:i/>
          <w:noProof/>
          <w:sz w:val="28"/>
          <w:szCs w:val="28"/>
          <w:lang w:eastAsia="es-MX"/>
        </w:rPr>
        <w:drawing>
          <wp:anchor distT="0" distB="0" distL="114300" distR="114300" simplePos="0" relativeHeight="251671040" behindDoc="0" locked="0" layoutInCell="1" allowOverlap="1" wp14:anchorId="572603FD" wp14:editId="3FD1D1B4">
            <wp:simplePos x="0" y="0"/>
            <wp:positionH relativeFrom="margin">
              <wp:posOffset>5502910</wp:posOffset>
            </wp:positionH>
            <wp:positionV relativeFrom="paragraph">
              <wp:posOffset>121285</wp:posOffset>
            </wp:positionV>
            <wp:extent cx="1712177" cy="800100"/>
            <wp:effectExtent l="0" t="0" r="2540" b="0"/>
            <wp:wrapNone/>
            <wp:docPr id="1" name="Imagen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99" t="32602" r="12764" b="51655"/>
                    <a:stretch/>
                  </pic:blipFill>
                  <pic:spPr bwMode="auto">
                    <a:xfrm>
                      <a:off x="0" y="0"/>
                      <a:ext cx="1712177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D9684" w14:textId="13A38B34" w:rsidR="00155C3B" w:rsidRPr="00EC1F43" w:rsidRDefault="0069749E" w:rsidP="00155C3B">
      <w:pPr>
        <w:pStyle w:val="Sinespaciado"/>
        <w:spacing w:line="276" w:lineRule="auto"/>
        <w:rPr>
          <w:rFonts w:ascii="Arista Pro Light" w:hAnsi="Arista Pro Light"/>
          <w:bCs/>
          <w:iCs/>
          <w:sz w:val="40"/>
          <w:szCs w:val="40"/>
        </w:rPr>
      </w:pPr>
      <w:r w:rsidRPr="00EC1F43">
        <w:rPr>
          <w:rFonts w:ascii="Arista Pro Light" w:hAnsi="Arista Pro Light"/>
          <w:bCs/>
          <w:iCs/>
          <w:sz w:val="40"/>
          <w:szCs w:val="40"/>
        </w:rPr>
        <w:t xml:space="preserve">COPIA CERTIFICADA DEL PLANO </w:t>
      </w:r>
      <w:r w:rsidR="00155C3B" w:rsidRPr="00EC1F43">
        <w:rPr>
          <w:rFonts w:ascii="Arista Pro Light" w:hAnsi="Arista Pro Light"/>
          <w:bCs/>
          <w:iCs/>
          <w:sz w:val="40"/>
          <w:szCs w:val="40"/>
        </w:rPr>
        <w:t>CATASTRAL</w:t>
      </w:r>
    </w:p>
    <w:p w14:paraId="76372F62" w14:textId="36D0EE9C" w:rsidR="00155C3B" w:rsidRPr="00D02181" w:rsidRDefault="00155C3B" w:rsidP="00155C3B">
      <w:pPr>
        <w:pStyle w:val="Sinespaciado"/>
        <w:spacing w:line="276" w:lineRule="auto"/>
        <w:rPr>
          <w:rFonts w:ascii="Arista Pro Light" w:hAnsi="Arista Pro Light"/>
          <w:bCs/>
          <w:iCs/>
          <w:sz w:val="36"/>
          <w:szCs w:val="36"/>
        </w:rPr>
      </w:pPr>
      <w:r w:rsidRPr="00D02181">
        <w:rPr>
          <w:rFonts w:ascii="Arista Pro Light" w:hAnsi="Arista Pro Light"/>
          <w:bCs/>
          <w:iCs/>
          <w:sz w:val="36"/>
          <w:szCs w:val="36"/>
        </w:rPr>
        <w:t>MUNICIPIO DE EMILIANO ZAPATA</w:t>
      </w:r>
    </w:p>
    <w:p w14:paraId="1E55EFA2" w14:textId="7B48605F" w:rsidR="0069749E" w:rsidRPr="00D02181" w:rsidRDefault="00155C3B" w:rsidP="00155C3B">
      <w:pPr>
        <w:pStyle w:val="Sinespaciado"/>
        <w:spacing w:line="276" w:lineRule="auto"/>
        <w:rPr>
          <w:rFonts w:ascii="Georgia" w:hAnsi="Georgia"/>
          <w:bCs/>
          <w:i/>
          <w:noProof/>
          <w:sz w:val="36"/>
          <w:szCs w:val="36"/>
          <w:lang w:eastAsia="es-MX"/>
        </w:rPr>
      </w:pPr>
      <w:r w:rsidRPr="00D02181">
        <w:rPr>
          <w:rFonts w:ascii="Arista Pro Light" w:hAnsi="Arista Pro Light"/>
          <w:bCs/>
          <w:iCs/>
          <w:sz w:val="36"/>
          <w:szCs w:val="36"/>
        </w:rPr>
        <w:t>DIRECCIÓN DE PREDIAL Y CATASTRO</w:t>
      </w:r>
    </w:p>
    <w:p w14:paraId="1CDC01A3" w14:textId="77777777" w:rsidR="00155C3B" w:rsidRPr="00155C3B" w:rsidRDefault="00155C3B" w:rsidP="00155C3B">
      <w:pPr>
        <w:pStyle w:val="Sinespaciado"/>
        <w:spacing w:line="276" w:lineRule="auto"/>
        <w:rPr>
          <w:rFonts w:ascii="Georgia" w:hAnsi="Georgia"/>
          <w:i/>
          <w:noProof/>
          <w:sz w:val="36"/>
          <w:szCs w:val="36"/>
          <w:lang w:eastAsia="es-MX"/>
        </w:rPr>
      </w:pPr>
    </w:p>
    <w:p w14:paraId="617DA073" w14:textId="77777777" w:rsidR="00A967A4" w:rsidRPr="001C15A6" w:rsidRDefault="00A967A4" w:rsidP="00DF400C">
      <w:pPr>
        <w:jc w:val="center"/>
        <w:rPr>
          <w:rFonts w:ascii="Soberana Sans Light" w:hAnsi="Soberana Sans Light" w:cstheme="minorHAnsi"/>
          <w:bCs/>
          <w:sz w:val="18"/>
          <w:szCs w:val="18"/>
        </w:rPr>
      </w:pPr>
    </w:p>
    <w:tbl>
      <w:tblPr>
        <w:tblStyle w:val="Tablaconcuadrcula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466"/>
        <w:gridCol w:w="1574"/>
        <w:gridCol w:w="2524"/>
        <w:gridCol w:w="1096"/>
        <w:gridCol w:w="4466"/>
      </w:tblGrid>
      <w:tr w:rsidR="00DF400C" w:rsidRPr="001C15A6" w14:paraId="7C9D9294" w14:textId="77777777" w:rsidTr="00DF400C">
        <w:tc>
          <w:tcPr>
            <w:tcW w:w="5564" w:type="dxa"/>
            <w:gridSpan w:val="3"/>
          </w:tcPr>
          <w:p w14:paraId="4419EB36" w14:textId="3E288EBC" w:rsidR="00DF400C" w:rsidRPr="00CD3111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D3111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CLAVE CATASTRAL</w:t>
            </w:r>
          </w:p>
        </w:tc>
        <w:tc>
          <w:tcPr>
            <w:tcW w:w="5562" w:type="dxa"/>
            <w:gridSpan w:val="2"/>
          </w:tcPr>
          <w:p w14:paraId="31614B96" w14:textId="34F8AA99" w:rsidR="00DF400C" w:rsidRPr="00CD3111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D3111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NO. DE CUENTA</w:t>
            </w:r>
          </w:p>
        </w:tc>
      </w:tr>
      <w:tr w:rsidR="00DF400C" w:rsidRPr="001C15A6" w14:paraId="2A6F623C" w14:textId="77777777" w:rsidTr="00DF400C">
        <w:trPr>
          <w:trHeight w:val="426"/>
        </w:trPr>
        <w:tc>
          <w:tcPr>
            <w:tcW w:w="5564" w:type="dxa"/>
            <w:gridSpan w:val="3"/>
            <w:vAlign w:val="center"/>
          </w:tcPr>
          <w:p w14:paraId="440D36D8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ClaveCatastral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1200-09-200-027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49FDD8B5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CuentaPredial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1200-09-200-027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DF400C" w:rsidRPr="001C15A6" w14:paraId="0C37BD27" w14:textId="77777777" w:rsidTr="00DF400C">
        <w:tc>
          <w:tcPr>
            <w:tcW w:w="3040" w:type="dxa"/>
            <w:gridSpan w:val="2"/>
          </w:tcPr>
          <w:p w14:paraId="0E186068" w14:textId="3C6D0A15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MUNICIPI</w:t>
            </w:r>
            <w:r w:rsid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3620" w:type="dxa"/>
            <w:gridSpan w:val="2"/>
          </w:tcPr>
          <w:p w14:paraId="583729A1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LOCALIDAD / COLONIA</w:t>
            </w:r>
          </w:p>
        </w:tc>
        <w:tc>
          <w:tcPr>
            <w:tcW w:w="4466" w:type="dxa"/>
          </w:tcPr>
          <w:p w14:paraId="5744FA00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UBICACIÓN DEL PREDIO</w:t>
            </w:r>
          </w:p>
        </w:tc>
      </w:tr>
      <w:tr w:rsidR="00DF400C" w:rsidRPr="001C15A6" w14:paraId="096D708B" w14:textId="77777777" w:rsidTr="00DF400C">
        <w:trPr>
          <w:trHeight w:val="567"/>
        </w:trPr>
        <w:tc>
          <w:tcPr>
            <w:tcW w:w="3040" w:type="dxa"/>
            <w:gridSpan w:val="2"/>
            <w:vAlign w:val="center"/>
          </w:tcPr>
          <w:p w14:paraId="51602AE7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municipio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EMILIANO ZAPATA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3620" w:type="dxa"/>
            <w:gridSpan w:val="2"/>
            <w:vAlign w:val="center"/>
          </w:tcPr>
          <w:p w14:paraId="715AC06C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localidad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TETECALITA, EMILIANO ZAPATA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4466" w:type="dxa"/>
            <w:vAlign w:val="center"/>
          </w:tcPr>
          <w:p w14:paraId="4194EDA3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UbicacionPredio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OSUNA No.27 COL. TETECALITA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DF400C" w:rsidRPr="001C15A6" w14:paraId="2179F87C" w14:textId="77777777" w:rsidTr="00DC1227">
        <w:trPr>
          <w:trHeight w:val="645"/>
        </w:trPr>
        <w:tc>
          <w:tcPr>
            <w:tcW w:w="1466" w:type="dxa"/>
          </w:tcPr>
          <w:p w14:paraId="46832E4E" w14:textId="77777777" w:rsidR="00DF400C" w:rsidRPr="00C066B9" w:rsidRDefault="00DF400C" w:rsidP="00C066B9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REFERENCIA</w:t>
            </w:r>
          </w:p>
        </w:tc>
        <w:tc>
          <w:tcPr>
            <w:tcW w:w="9660" w:type="dxa"/>
            <w:gridSpan w:val="4"/>
            <w:vAlign w:val="center"/>
          </w:tcPr>
          <w:p w14:paraId="31944DD0" w14:textId="77777777" w:rsidR="00DF400C" w:rsidRPr="001C15A6" w:rsidRDefault="00DF400C" w:rsidP="00DF400C">
            <w:pPr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Referencia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CONJ.URB.LA CAMPIÃ‘A,CASA-27.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DF400C" w:rsidRPr="001C15A6" w14:paraId="4AA7EB98" w14:textId="77777777" w:rsidTr="00DF400C">
        <w:tc>
          <w:tcPr>
            <w:tcW w:w="5564" w:type="dxa"/>
            <w:gridSpan w:val="3"/>
          </w:tcPr>
          <w:p w14:paraId="5F3E714E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NOMBRE DEL CAUSANTE</w:t>
            </w:r>
          </w:p>
        </w:tc>
        <w:tc>
          <w:tcPr>
            <w:tcW w:w="5562" w:type="dxa"/>
            <w:gridSpan w:val="2"/>
          </w:tcPr>
          <w:p w14:paraId="798DA961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DOMICILIO DEL CAUSANTE</w:t>
            </w:r>
          </w:p>
        </w:tc>
      </w:tr>
      <w:tr w:rsidR="00DF400C" w:rsidRPr="001C15A6" w14:paraId="41D2ADFE" w14:textId="77777777" w:rsidTr="00DF400C">
        <w:trPr>
          <w:trHeight w:val="567"/>
        </w:trPr>
        <w:tc>
          <w:tcPr>
            <w:tcW w:w="5564" w:type="dxa"/>
            <w:gridSpan w:val="3"/>
            <w:vAlign w:val="center"/>
          </w:tcPr>
          <w:p w14:paraId="2705FBB7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Contribuyente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 xml:space="preserve">ZATTO LUNA YOSHIO 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2B9658A0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DomicilioContribuyente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OSUNA 27 TETECALITA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</w:tbl>
    <w:p w14:paraId="0E86FD4B" w14:textId="77777777" w:rsidR="00A967A4" w:rsidRPr="001C15A6" w:rsidRDefault="00A967A4" w:rsidP="00DC1227">
      <w:pPr>
        <w:pStyle w:val="Sinespaciado"/>
        <w:spacing w:line="120" w:lineRule="auto"/>
        <w:rPr>
          <w:rFonts w:ascii="Soberana Sans Light" w:hAnsi="Soberana Sans Light"/>
        </w:rPr>
      </w:pPr>
    </w:p>
    <w:tbl>
      <w:tblPr>
        <w:tblStyle w:val="Tablaconcuadrcula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2218"/>
        <w:gridCol w:w="2218"/>
        <w:gridCol w:w="2236"/>
        <w:gridCol w:w="2226"/>
        <w:gridCol w:w="1114"/>
        <w:gridCol w:w="1114"/>
      </w:tblGrid>
      <w:tr w:rsidR="00137889" w:rsidRPr="001C15A6" w14:paraId="17E51063" w14:textId="77777777" w:rsidTr="00CD3111">
        <w:tc>
          <w:tcPr>
            <w:tcW w:w="2218" w:type="dxa"/>
          </w:tcPr>
          <w:p w14:paraId="24EDE78E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SUP. DEL TERRENO</w:t>
            </w:r>
          </w:p>
        </w:tc>
        <w:tc>
          <w:tcPr>
            <w:tcW w:w="2218" w:type="dxa"/>
          </w:tcPr>
          <w:p w14:paraId="55D8F293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VAL. DEL TERRENO</w:t>
            </w:r>
          </w:p>
        </w:tc>
        <w:tc>
          <w:tcPr>
            <w:tcW w:w="2236" w:type="dxa"/>
          </w:tcPr>
          <w:p w14:paraId="7EDECFE2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SUP. CONSTRUCCION</w:t>
            </w:r>
          </w:p>
        </w:tc>
        <w:tc>
          <w:tcPr>
            <w:tcW w:w="2226" w:type="dxa"/>
          </w:tcPr>
          <w:p w14:paraId="44DA132D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VAL. DE CONSTRUCCION</w:t>
            </w:r>
          </w:p>
        </w:tc>
        <w:tc>
          <w:tcPr>
            <w:tcW w:w="2228" w:type="dxa"/>
            <w:gridSpan w:val="2"/>
          </w:tcPr>
          <w:p w14:paraId="7D1E8BC5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VALOR CATASTRAL</w:t>
            </w:r>
          </w:p>
        </w:tc>
      </w:tr>
      <w:tr w:rsidR="00137889" w:rsidRPr="001C15A6" w14:paraId="21C66D3D" w14:textId="77777777" w:rsidTr="00CD3111">
        <w:trPr>
          <w:trHeight w:val="425"/>
        </w:trPr>
        <w:tc>
          <w:tcPr>
            <w:tcW w:w="2218" w:type="dxa"/>
          </w:tcPr>
          <w:p w14:paraId="49B25758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SupTerreno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45 M2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</w:tcPr>
          <w:p w14:paraId="59CD9958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ValTerreno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$43,200.00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F809EA9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SupConstruccion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39 M2 m2  A.C. +51 m2.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6" w:type="dxa"/>
          </w:tcPr>
          <w:p w14:paraId="44537D21" w14:textId="090773AB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ValTerreno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$58,353.75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8" w:type="dxa"/>
            <w:gridSpan w:val="2"/>
          </w:tcPr>
          <w:p w14:paraId="51F43C9E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ValorCatastral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$101,553.75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CD3111" w:rsidRPr="001C15A6" w14:paraId="59ACDE71" w14:textId="77777777" w:rsidTr="00CD3111">
        <w:trPr>
          <w:trHeight w:val="322"/>
        </w:trPr>
        <w:tc>
          <w:tcPr>
            <w:tcW w:w="2218" w:type="dxa"/>
          </w:tcPr>
          <w:p w14:paraId="0909E3FE" w14:textId="6F498CEE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RECIBO NO.</w:t>
            </w:r>
          </w:p>
        </w:tc>
        <w:tc>
          <w:tcPr>
            <w:tcW w:w="2218" w:type="dxa"/>
          </w:tcPr>
          <w:p w14:paraId="5B7C3308" w14:textId="2A0554DC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IMPORTE</w:t>
            </w:r>
          </w:p>
        </w:tc>
        <w:tc>
          <w:tcPr>
            <w:tcW w:w="2236" w:type="dxa"/>
          </w:tcPr>
          <w:p w14:paraId="46BE96BE" w14:textId="384A1A29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FECHA DE PLANO</w:t>
            </w:r>
          </w:p>
        </w:tc>
        <w:tc>
          <w:tcPr>
            <w:tcW w:w="2226" w:type="dxa"/>
          </w:tcPr>
          <w:p w14:paraId="2B2F1D8C" w14:textId="6E2B9152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BASE DE IMPUESTO</w:t>
            </w:r>
          </w:p>
        </w:tc>
        <w:tc>
          <w:tcPr>
            <w:tcW w:w="2228" w:type="dxa"/>
            <w:gridSpan w:val="2"/>
          </w:tcPr>
          <w:p w14:paraId="460C1C77" w14:textId="7DB51F1A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CENTROIDE</w:t>
            </w:r>
          </w:p>
        </w:tc>
      </w:tr>
      <w:tr w:rsidR="00CD3111" w:rsidRPr="001C15A6" w14:paraId="38F6916B" w14:textId="77777777" w:rsidTr="00CC342F">
        <w:trPr>
          <w:trHeight w:val="237"/>
        </w:trPr>
        <w:tc>
          <w:tcPr>
            <w:tcW w:w="2218" w:type="dxa"/>
            <w:vMerge w:val="restart"/>
          </w:tcPr>
          <w:p w14:paraId="4D98AD76" w14:textId="25198A1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Recibo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508409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  <w:vMerge w:val="restart"/>
          </w:tcPr>
          <w:p w14:paraId="75436287" w14:textId="571BAB1D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Importe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1924.40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  <w:vMerge w:val="restart"/>
          </w:tcPr>
          <w:p w14:paraId="3527CD01" w14:textId="2343C3D6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FechaAvaluo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01/01/1900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6" w:type="dxa"/>
            <w:vMerge w:val="restart"/>
          </w:tcPr>
          <w:p w14:paraId="52F071DC" w14:textId="1872FB91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1114" w:type="dxa"/>
          </w:tcPr>
          <w:p w14:paraId="4E0DEB4B" w14:textId="6D9819C7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14" w:type="dxa"/>
          </w:tcPr>
          <w:p w14:paraId="6D4CDE3C" w14:textId="7F21E17F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Y</w:t>
            </w:r>
          </w:p>
        </w:tc>
      </w:tr>
      <w:tr w:rsidR="00CD3111" w:rsidRPr="001C15A6" w14:paraId="120AA95B" w14:textId="77777777" w:rsidTr="00CE05D5">
        <w:trPr>
          <w:trHeight w:val="237"/>
        </w:trPr>
        <w:tc>
          <w:tcPr>
            <w:tcW w:w="2218" w:type="dxa"/>
            <w:vMerge/>
          </w:tcPr>
          <w:p w14:paraId="6CC6BB15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2218" w:type="dxa"/>
            <w:vMerge/>
            <w:tcBorders>
              <w:bottom w:val="single" w:sz="4" w:space="0" w:color="auto"/>
            </w:tcBorders>
          </w:tcPr>
          <w:p w14:paraId="1F040AA5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2236" w:type="dxa"/>
            <w:vMerge/>
          </w:tcPr>
          <w:p w14:paraId="791912B6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2226" w:type="dxa"/>
            <w:vMerge/>
            <w:tcBorders>
              <w:bottom w:val="single" w:sz="4" w:space="0" w:color="auto"/>
            </w:tcBorders>
          </w:tcPr>
          <w:p w14:paraId="51EFC7DA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1114" w:type="dxa"/>
          </w:tcPr>
          <w:p w14:paraId="504F9538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1114" w:type="dxa"/>
          </w:tcPr>
          <w:p w14:paraId="76D2DA39" w14:textId="77108873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</w:tr>
    </w:tbl>
    <w:p w14:paraId="680530B4" w14:textId="32E5D789" w:rsidR="00A967A4" w:rsidRPr="00DF400C" w:rsidRDefault="00C464CB" w:rsidP="00C464CB">
      <w:pPr>
        <w:jc w:val="center"/>
        <w:rPr>
          <w:lang w:val="pt-BR"/>
        </w:rPr>
      </w:pPr>
      <w:r>
        <w:rPr>
          <w:lang w:val="pt-BR"/>
        </w:rPr>
        <w:t>____________________________________________________________________________________________</w:t>
      </w:r>
    </w:p>
    <w:tbl>
      <w:tblPr>
        <w:tblpPr w:leftFromText="180" w:rightFromText="180" w:vertAnchor="text" w:horzAnchor="margin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26"/>
      </w:tblGrid>
      <w:tr w:rsidR="00DC1227" w:rsidRPr="008E4C0D" w14:paraId="62EACD19" w14:textId="77777777" w:rsidTr="00DC1227">
        <w:trPr>
          <w:trHeight w:val="9050"/>
        </w:trPr>
        <w:tc>
          <w:tcPr>
            <w:tcW w:w="11126" w:type="dxa"/>
          </w:tcPr>
          <w:p w14:paraId="2948C714" w14:textId="77777777" w:rsidR="00DC1227" w:rsidRDefault="00DC1227" w:rsidP="00DC1227">
            <w:pPr>
              <w:ind w:right="-108"/>
              <w:rPr>
                <w:sz w:val="18"/>
                <w:szCs w:val="18"/>
              </w:rPr>
            </w:pPr>
          </w:p>
          <w:p w14:paraId="680A0190" w14:textId="77777777" w:rsidR="00DC1227" w:rsidRPr="008E4C0D" w:rsidRDefault="00DC1227" w:rsidP="00DC1227">
            <w:pPr>
              <w:ind w:right="-108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MX" w:eastAsia="es-MX"/>
              </w:rPr>
              <w:drawing>
                <wp:anchor distT="0" distB="0" distL="114300" distR="114300" simplePos="0" relativeHeight="251674112" behindDoc="1" locked="0" layoutInCell="1" allowOverlap="1" wp14:anchorId="64CB257A" wp14:editId="60699AA7">
                  <wp:simplePos x="0" y="0"/>
                  <wp:positionH relativeFrom="column">
                    <wp:posOffset>6329680</wp:posOffset>
                  </wp:positionH>
                  <wp:positionV relativeFrom="paragraph">
                    <wp:posOffset>21590</wp:posOffset>
                  </wp:positionV>
                  <wp:extent cx="720090" cy="802005"/>
                  <wp:effectExtent l="0" t="0" r="3810" b="0"/>
                  <wp:wrapNone/>
                  <wp:docPr id="4" name="Imagen 3" descr="NEW NOR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W NOR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pPr w:leftFromText="180" w:rightFromText="180" w:vertAnchor="text" w:horzAnchor="margin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9"/>
        <w:gridCol w:w="236"/>
        <w:gridCol w:w="4721"/>
      </w:tblGrid>
      <w:tr w:rsidR="00DC1227" w:rsidRPr="008E4C0D" w14:paraId="6378C503" w14:textId="77777777" w:rsidTr="00DC1227">
        <w:trPr>
          <w:trHeight w:val="837"/>
        </w:trPr>
        <w:tc>
          <w:tcPr>
            <w:tcW w:w="6169" w:type="dxa"/>
          </w:tcPr>
          <w:p w14:paraId="7BF0581E" w14:textId="77777777" w:rsidR="00DC1227" w:rsidRPr="00915F1D" w:rsidRDefault="00DC1227" w:rsidP="00DC1227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Los efectos legales de esta certificación vencerán al año después de que fue expedida o antes, si durante este tiempo el predio sufre modificaciones físicas o legales que alteren sus áreas, linderos o valores.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14:paraId="4E71772D" w14:textId="77777777" w:rsidR="00DC1227" w:rsidRPr="008E4C0D" w:rsidRDefault="00DC1227" w:rsidP="00DC1227">
            <w:pPr>
              <w:jc w:val="center"/>
              <w:rPr>
                <w:i/>
                <w:sz w:val="20"/>
                <w:szCs w:val="20"/>
              </w:rPr>
            </w:pPr>
          </w:p>
          <w:p w14:paraId="71F5D1FC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7E85AC2D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692B2F75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38C8981C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</w:p>
          <w:p w14:paraId="028046A3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</w:p>
          <w:p w14:paraId="0E22943D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</w:tc>
        <w:tc>
          <w:tcPr>
            <w:tcW w:w="4721" w:type="dxa"/>
            <w:vMerge w:val="restart"/>
          </w:tcPr>
          <w:p w14:paraId="5F9DA467" w14:textId="77777777" w:rsidR="00DC1227" w:rsidRPr="00790163" w:rsidRDefault="00DC1227" w:rsidP="00DC1227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ATENTAMENTE</w:t>
            </w:r>
          </w:p>
          <w:p w14:paraId="3DB8F5C2" w14:textId="77777777" w:rsidR="00DC1227" w:rsidRDefault="00DC1227" w:rsidP="00DC1227">
            <w:pPr>
              <w:rPr>
                <w:sz w:val="20"/>
                <w:szCs w:val="20"/>
                <w:lang w:val="pt-BR"/>
              </w:rPr>
            </w:pPr>
          </w:p>
          <w:p w14:paraId="7BB8F45B" w14:textId="77777777" w:rsidR="00DC1227" w:rsidRDefault="00DC1227" w:rsidP="00DC1227">
            <w:pPr>
              <w:rPr>
                <w:sz w:val="20"/>
                <w:szCs w:val="20"/>
                <w:lang w:val="pt-BR"/>
              </w:rPr>
            </w:pPr>
          </w:p>
          <w:p w14:paraId="018341F2" w14:textId="77777777" w:rsidR="00DC1227" w:rsidRPr="001244FF" w:rsidRDefault="00DC1227" w:rsidP="00DC1227">
            <w:pPr>
              <w:rPr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3E3EBBD" wp14:editId="49D78BC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109855</wp:posOffset>
                      </wp:positionV>
                      <wp:extent cx="2857500" cy="0"/>
                      <wp:effectExtent l="9525" t="10795" r="9525" b="825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C4087" id="Line 2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8.65pt" to="225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"/>
                  </w:pict>
                </mc:Fallback>
              </mc:AlternateContent>
            </w:r>
          </w:p>
          <w:p w14:paraId="23859032" w14:textId="77777777" w:rsidR="00DC1227" w:rsidRPr="002747FD" w:rsidRDefault="00DC1227" w:rsidP="00DC122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DirectorPredial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ING. VICTOR HERNANDEZ CARRIZOSA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  <w:p w14:paraId="55F9993E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PuestoDirector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DIRECTOR DE PREDIAL Y CATASTRO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</w:tc>
      </w:tr>
      <w:tr w:rsidR="00DC1227" w:rsidRPr="008E4C0D" w14:paraId="42F1089B" w14:textId="77777777" w:rsidTr="00DC1227">
        <w:trPr>
          <w:trHeight w:val="565"/>
        </w:trPr>
        <w:tc>
          <w:tcPr>
            <w:tcW w:w="6169" w:type="dxa"/>
          </w:tcPr>
          <w:p w14:paraId="2B2AF263" w14:textId="77777777" w:rsidR="00DC1227" w:rsidRPr="00915F1D" w:rsidRDefault="00DC1227" w:rsidP="00DC1227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Este documento es de carácter informativo, no de carácter constitutivo de derechos.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14:paraId="29A181D4" w14:textId="77777777" w:rsidR="00DC1227" w:rsidRPr="008E4C0D" w:rsidRDefault="00DC1227" w:rsidP="00DC1227">
            <w:pPr>
              <w:rPr>
                <w:sz w:val="18"/>
                <w:szCs w:val="18"/>
              </w:rPr>
            </w:pPr>
          </w:p>
        </w:tc>
        <w:tc>
          <w:tcPr>
            <w:tcW w:w="4721" w:type="dxa"/>
            <w:vMerge/>
          </w:tcPr>
          <w:p w14:paraId="33FE6EE5" w14:textId="77777777" w:rsidR="00DC1227" w:rsidRPr="008E4C0D" w:rsidRDefault="00DC1227" w:rsidP="00DC1227">
            <w:pPr>
              <w:rPr>
                <w:sz w:val="18"/>
                <w:szCs w:val="18"/>
              </w:rPr>
            </w:pPr>
          </w:p>
        </w:tc>
      </w:tr>
    </w:tbl>
    <w:p w14:paraId="6437AB00" w14:textId="10ED8A20" w:rsidR="00A967A4" w:rsidRDefault="009266BE" w:rsidP="00C464CB">
      <w:pPr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ELABORO</w:t>
      </w:r>
      <w:r w:rsidR="00A51675" w:rsidRPr="00734F53">
        <w:rPr>
          <w:rFonts w:asciiTheme="minorHAnsi" w:hAnsiTheme="minorHAnsi" w:cstheme="minorHAnsi"/>
          <w:sz w:val="18"/>
          <w:szCs w:val="18"/>
        </w:rPr>
        <w:t xml:space="preserve">: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Usuario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ADMON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  <w:r w:rsidR="00734F53">
        <w:rPr>
          <w:rFonts w:asciiTheme="minorHAnsi" w:hAnsiTheme="minorHAnsi" w:cstheme="minorHAnsi"/>
          <w:sz w:val="18"/>
          <w:szCs w:val="18"/>
        </w:rPr>
        <w:t xml:space="preserve">  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FechaElaboracion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26/julio/2022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  <w:r w:rsidR="00C464CB">
        <w:rPr>
          <w:rFonts w:asciiTheme="minorHAnsi" w:hAnsiTheme="minorHAnsi" w:cstheme="minorHAnsi"/>
          <w:sz w:val="18"/>
          <w:szCs w:val="18"/>
        </w:rPr>
        <w:t xml:space="preserve">              </w:t>
      </w:r>
      <w:r>
        <w:rPr>
          <w:rFonts w:asciiTheme="minorHAnsi" w:hAnsiTheme="minorHAnsi" w:cstheme="minorHAnsi"/>
          <w:sz w:val="18"/>
          <w:szCs w:val="18"/>
        </w:rPr>
        <w:t xml:space="preserve">  </w:t>
      </w:r>
      <w:r w:rsidR="00C464CB">
        <w:rPr>
          <w:rFonts w:asciiTheme="minorHAnsi" w:hAnsiTheme="minorHAnsi" w:cstheme="minorHAnsi"/>
          <w:sz w:val="18"/>
          <w:szCs w:val="18"/>
        </w:rPr>
        <w:t xml:space="preserve">                  </w:t>
      </w:r>
      <w:r>
        <w:rPr>
          <w:rFonts w:asciiTheme="minorHAnsi" w:hAnsiTheme="minorHAnsi" w:cstheme="minorHAnsi"/>
          <w:sz w:val="18"/>
          <w:szCs w:val="18"/>
        </w:rPr>
        <w:t xml:space="preserve">  </w:t>
      </w:r>
      <w:r w:rsidR="00C464CB">
        <w:rPr>
          <w:rFonts w:asciiTheme="minorHAnsi" w:hAnsiTheme="minorHAnsi" w:cstheme="minorHAnsi"/>
          <w:sz w:val="18"/>
          <w:szCs w:val="18"/>
        </w:rPr>
        <w:t xml:space="preserve">                                                                             </w:t>
      </w:r>
      <w:r w:rsidR="00C464CB">
        <w:t>ADMINISTRACIÓN 2022-2024</w:t>
      </w:r>
    </w:p>
    <w:p w14:paraId="40196504" w14:textId="77777777" w:rsidR="001C15A6" w:rsidRPr="00734F53" w:rsidRDefault="001C15A6" w:rsidP="00CE5C2A">
      <w:pPr>
        <w:rPr>
          <w:rFonts w:asciiTheme="minorHAnsi" w:hAnsiTheme="minorHAnsi" w:cstheme="minorHAnsi"/>
          <w:sz w:val="18"/>
          <w:szCs w:val="18"/>
        </w:rPr>
      </w:pPr>
    </w:p>
    <w:sectPr w:rsidR="001C15A6" w:rsidRPr="00734F53" w:rsidSect="00A967A4">
      <w:type w:val="continuous"/>
      <w:pgSz w:w="12242" w:h="20163" w:code="5"/>
      <w:pgMar w:top="357" w:right="567" w:bottom="567" w:left="53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6692" w14:textId="77777777" w:rsidR="00590B69" w:rsidRDefault="00590B69" w:rsidP="00590B69">
      <w:r>
        <w:separator/>
      </w:r>
    </w:p>
  </w:endnote>
  <w:endnote w:type="continuationSeparator" w:id="0">
    <w:p w14:paraId="71BE6226" w14:textId="77777777" w:rsidR="00590B69" w:rsidRDefault="00590B69" w:rsidP="0059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sta Pro Light">
    <w:panose1 w:val="02000506020000020004"/>
    <w:charset w:val="00"/>
    <w:family w:val="auto"/>
    <w:pitch w:val="variable"/>
    <w:sig w:usb0="A00002AF" w:usb1="5000204A" w:usb2="00000000" w:usb3="00000000" w:csb0="0000009F" w:csb1="00000000"/>
  </w:font>
  <w:font w:name="Soberana Sans Light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9111E" w14:textId="77777777" w:rsidR="00590B69" w:rsidRDefault="00590B69" w:rsidP="00590B69">
      <w:r>
        <w:separator/>
      </w:r>
    </w:p>
  </w:footnote>
  <w:footnote w:type="continuationSeparator" w:id="0">
    <w:p w14:paraId="057D59A8" w14:textId="77777777" w:rsidR="00590B69" w:rsidRDefault="00590B69" w:rsidP="00590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2D"/>
    <w:rsid w:val="000008D9"/>
    <w:rsid w:val="00002E7D"/>
    <w:rsid w:val="000051BD"/>
    <w:rsid w:val="00027ACE"/>
    <w:rsid w:val="00061C7D"/>
    <w:rsid w:val="00062843"/>
    <w:rsid w:val="00064187"/>
    <w:rsid w:val="00085B0F"/>
    <w:rsid w:val="00091BF3"/>
    <w:rsid w:val="000957CD"/>
    <w:rsid w:val="000A403F"/>
    <w:rsid w:val="000A71F2"/>
    <w:rsid w:val="000A74FA"/>
    <w:rsid w:val="000B45E1"/>
    <w:rsid w:val="000F03C4"/>
    <w:rsid w:val="0010007D"/>
    <w:rsid w:val="00113945"/>
    <w:rsid w:val="001244FF"/>
    <w:rsid w:val="00133462"/>
    <w:rsid w:val="0013440D"/>
    <w:rsid w:val="00137889"/>
    <w:rsid w:val="00155C3B"/>
    <w:rsid w:val="00162CD6"/>
    <w:rsid w:val="0016625C"/>
    <w:rsid w:val="001674EA"/>
    <w:rsid w:val="00167CB7"/>
    <w:rsid w:val="00173E88"/>
    <w:rsid w:val="001A246E"/>
    <w:rsid w:val="001B6E21"/>
    <w:rsid w:val="001C15A6"/>
    <w:rsid w:val="001C2BAF"/>
    <w:rsid w:val="001C4A04"/>
    <w:rsid w:val="001C50C9"/>
    <w:rsid w:val="001C69F4"/>
    <w:rsid w:val="00206A63"/>
    <w:rsid w:val="00236162"/>
    <w:rsid w:val="00247D85"/>
    <w:rsid w:val="0025645A"/>
    <w:rsid w:val="00265AA3"/>
    <w:rsid w:val="00270A6B"/>
    <w:rsid w:val="002747FD"/>
    <w:rsid w:val="00276C86"/>
    <w:rsid w:val="00284C19"/>
    <w:rsid w:val="00291A2D"/>
    <w:rsid w:val="00292683"/>
    <w:rsid w:val="002A070A"/>
    <w:rsid w:val="002C08ED"/>
    <w:rsid w:val="002C5068"/>
    <w:rsid w:val="002D6819"/>
    <w:rsid w:val="0030179E"/>
    <w:rsid w:val="00310060"/>
    <w:rsid w:val="003106A6"/>
    <w:rsid w:val="00312B07"/>
    <w:rsid w:val="00322BE6"/>
    <w:rsid w:val="0033469F"/>
    <w:rsid w:val="00344B8B"/>
    <w:rsid w:val="00353399"/>
    <w:rsid w:val="00365C99"/>
    <w:rsid w:val="00371AB4"/>
    <w:rsid w:val="0038471B"/>
    <w:rsid w:val="00390641"/>
    <w:rsid w:val="00391235"/>
    <w:rsid w:val="00396766"/>
    <w:rsid w:val="003B0A03"/>
    <w:rsid w:val="003B6381"/>
    <w:rsid w:val="003C00E7"/>
    <w:rsid w:val="003C076A"/>
    <w:rsid w:val="003F0500"/>
    <w:rsid w:val="003F33FB"/>
    <w:rsid w:val="003F3C17"/>
    <w:rsid w:val="0040690A"/>
    <w:rsid w:val="004070E7"/>
    <w:rsid w:val="00412DA4"/>
    <w:rsid w:val="00424D83"/>
    <w:rsid w:val="0042681D"/>
    <w:rsid w:val="00470C5C"/>
    <w:rsid w:val="00471A3D"/>
    <w:rsid w:val="004C423F"/>
    <w:rsid w:val="004C5C01"/>
    <w:rsid w:val="004C6A71"/>
    <w:rsid w:val="004E0A67"/>
    <w:rsid w:val="0052318C"/>
    <w:rsid w:val="005255F1"/>
    <w:rsid w:val="005458AD"/>
    <w:rsid w:val="005658FE"/>
    <w:rsid w:val="00567B2D"/>
    <w:rsid w:val="00590B69"/>
    <w:rsid w:val="005940B0"/>
    <w:rsid w:val="005A1323"/>
    <w:rsid w:val="005B2690"/>
    <w:rsid w:val="005D00F0"/>
    <w:rsid w:val="005E51E9"/>
    <w:rsid w:val="005F3F27"/>
    <w:rsid w:val="006004B9"/>
    <w:rsid w:val="006025C0"/>
    <w:rsid w:val="00623781"/>
    <w:rsid w:val="0064255C"/>
    <w:rsid w:val="00645788"/>
    <w:rsid w:val="0067667E"/>
    <w:rsid w:val="00682287"/>
    <w:rsid w:val="006824F6"/>
    <w:rsid w:val="00684A83"/>
    <w:rsid w:val="00695CB8"/>
    <w:rsid w:val="0069749E"/>
    <w:rsid w:val="006A0A5C"/>
    <w:rsid w:val="006A3259"/>
    <w:rsid w:val="006A32D3"/>
    <w:rsid w:val="006B16DF"/>
    <w:rsid w:val="006B1DF9"/>
    <w:rsid w:val="006B4753"/>
    <w:rsid w:val="006C3972"/>
    <w:rsid w:val="006C4F30"/>
    <w:rsid w:val="006C6C31"/>
    <w:rsid w:val="006C7BCD"/>
    <w:rsid w:val="006D11D8"/>
    <w:rsid w:val="006D54D0"/>
    <w:rsid w:val="006F0200"/>
    <w:rsid w:val="006F0EBD"/>
    <w:rsid w:val="00721C2C"/>
    <w:rsid w:val="007304C6"/>
    <w:rsid w:val="0073083E"/>
    <w:rsid w:val="00734F53"/>
    <w:rsid w:val="00734F98"/>
    <w:rsid w:val="0074628A"/>
    <w:rsid w:val="0076652D"/>
    <w:rsid w:val="0078037B"/>
    <w:rsid w:val="00782E79"/>
    <w:rsid w:val="00787444"/>
    <w:rsid w:val="00790163"/>
    <w:rsid w:val="00792AB2"/>
    <w:rsid w:val="007938FA"/>
    <w:rsid w:val="007A4F2F"/>
    <w:rsid w:val="007D0E0E"/>
    <w:rsid w:val="007F2222"/>
    <w:rsid w:val="007F2F0A"/>
    <w:rsid w:val="008116B3"/>
    <w:rsid w:val="00826595"/>
    <w:rsid w:val="00827768"/>
    <w:rsid w:val="008502DF"/>
    <w:rsid w:val="00850969"/>
    <w:rsid w:val="00864034"/>
    <w:rsid w:val="008809AE"/>
    <w:rsid w:val="00885309"/>
    <w:rsid w:val="008A6EC8"/>
    <w:rsid w:val="008C00E5"/>
    <w:rsid w:val="008C6EDB"/>
    <w:rsid w:val="008D2653"/>
    <w:rsid w:val="008D63C6"/>
    <w:rsid w:val="008E34E7"/>
    <w:rsid w:val="008E4C0D"/>
    <w:rsid w:val="0090095B"/>
    <w:rsid w:val="0090533A"/>
    <w:rsid w:val="00915F1D"/>
    <w:rsid w:val="00925938"/>
    <w:rsid w:val="009266BE"/>
    <w:rsid w:val="009437F1"/>
    <w:rsid w:val="009478B4"/>
    <w:rsid w:val="00957871"/>
    <w:rsid w:val="0096381B"/>
    <w:rsid w:val="00965D9F"/>
    <w:rsid w:val="009925FD"/>
    <w:rsid w:val="009A0D63"/>
    <w:rsid w:val="009A2481"/>
    <w:rsid w:val="009C2651"/>
    <w:rsid w:val="009C2E09"/>
    <w:rsid w:val="009E1619"/>
    <w:rsid w:val="009F1007"/>
    <w:rsid w:val="00A373E3"/>
    <w:rsid w:val="00A426BF"/>
    <w:rsid w:val="00A51675"/>
    <w:rsid w:val="00A76E51"/>
    <w:rsid w:val="00A916EA"/>
    <w:rsid w:val="00A94D7E"/>
    <w:rsid w:val="00A967A4"/>
    <w:rsid w:val="00AA0B9D"/>
    <w:rsid w:val="00AA19A5"/>
    <w:rsid w:val="00AA2792"/>
    <w:rsid w:val="00AC0B7D"/>
    <w:rsid w:val="00AF0CDF"/>
    <w:rsid w:val="00B10DD6"/>
    <w:rsid w:val="00B32F86"/>
    <w:rsid w:val="00B40D41"/>
    <w:rsid w:val="00B41664"/>
    <w:rsid w:val="00B448B8"/>
    <w:rsid w:val="00B65FE1"/>
    <w:rsid w:val="00B806AF"/>
    <w:rsid w:val="00B910AB"/>
    <w:rsid w:val="00BA1E00"/>
    <w:rsid w:val="00BB406D"/>
    <w:rsid w:val="00BC6F84"/>
    <w:rsid w:val="00BD00F0"/>
    <w:rsid w:val="00C066B9"/>
    <w:rsid w:val="00C123A7"/>
    <w:rsid w:val="00C464CB"/>
    <w:rsid w:val="00C524AB"/>
    <w:rsid w:val="00C66143"/>
    <w:rsid w:val="00C806BE"/>
    <w:rsid w:val="00C851A0"/>
    <w:rsid w:val="00CA462D"/>
    <w:rsid w:val="00CD3111"/>
    <w:rsid w:val="00CD50CD"/>
    <w:rsid w:val="00CE5C2A"/>
    <w:rsid w:val="00D02181"/>
    <w:rsid w:val="00D40CE5"/>
    <w:rsid w:val="00D44A8B"/>
    <w:rsid w:val="00D62456"/>
    <w:rsid w:val="00D8799E"/>
    <w:rsid w:val="00DA0340"/>
    <w:rsid w:val="00DB270C"/>
    <w:rsid w:val="00DC1227"/>
    <w:rsid w:val="00DE2420"/>
    <w:rsid w:val="00DF400C"/>
    <w:rsid w:val="00DF46A9"/>
    <w:rsid w:val="00E1244B"/>
    <w:rsid w:val="00E12EBD"/>
    <w:rsid w:val="00E213EC"/>
    <w:rsid w:val="00E34877"/>
    <w:rsid w:val="00E63EAE"/>
    <w:rsid w:val="00E75322"/>
    <w:rsid w:val="00E8693C"/>
    <w:rsid w:val="00EB2FEA"/>
    <w:rsid w:val="00EC1F43"/>
    <w:rsid w:val="00EC4C5E"/>
    <w:rsid w:val="00ED1834"/>
    <w:rsid w:val="00ED33C0"/>
    <w:rsid w:val="00F111BC"/>
    <w:rsid w:val="00F264A5"/>
    <w:rsid w:val="00F3609A"/>
    <w:rsid w:val="00F414F0"/>
    <w:rsid w:val="00F53FC0"/>
    <w:rsid w:val="00F7783E"/>
    <w:rsid w:val="00F81F5F"/>
    <w:rsid w:val="00F91288"/>
    <w:rsid w:val="00F92F08"/>
    <w:rsid w:val="00FB034C"/>
    <w:rsid w:val="00FD3C76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D4E72"/>
  <w15:docId w15:val="{06A70DA2-8E82-42A1-AE7C-E101F467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3E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37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901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90163"/>
    <w:rPr>
      <w:rFonts w:ascii="Tahoma" w:hAnsi="Tahoma" w:cs="Tahoma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790163"/>
    <w:rPr>
      <w:rFonts w:ascii="Calibri" w:eastAsia="Calibri" w:hAnsi="Calibri"/>
      <w:sz w:val="22"/>
      <w:szCs w:val="22"/>
      <w:lang w:val="es-ES" w:eastAsia="en-US"/>
    </w:rPr>
  </w:style>
  <w:style w:type="table" w:styleId="Tablaconcuadrculaclara">
    <w:name w:val="Grid Table Light"/>
    <w:basedOn w:val="Tablanormal"/>
    <w:uiPriority w:val="40"/>
    <w:rsid w:val="000A71F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nhideWhenUsed/>
    <w:rsid w:val="00590B6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590B69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590B6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590B69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ATASTRO\120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287E-DC0B-46B8-B355-1F217F86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1200</Template>
  <TotalTime>206</TotalTime>
  <Pages>1</Pages>
  <Words>131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H. Ayuntamiento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 ayuntamiento</dc:creator>
  <cp:lastModifiedBy>Artemio Abib Olea Catalan</cp:lastModifiedBy>
  <cp:revision>20</cp:revision>
  <cp:lastPrinted>2016-12-14T20:51:00Z</cp:lastPrinted>
  <dcterms:created xsi:type="dcterms:W3CDTF">2022-05-27T05:31:00Z</dcterms:created>
  <dcterms:modified xsi:type="dcterms:W3CDTF">2022-07-19T18:43:00Z</dcterms:modified>
</cp:coreProperties>
</file>