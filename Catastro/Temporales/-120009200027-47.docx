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TETECALITA,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No.27 COL.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CONJ.URB.LA CAMPIÃ‘A,CASA-27.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ZATTO LUNA YOSHIO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27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45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$43,200.00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39 M2 m2  A.C. +51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$58,353.75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508410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481.10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01/01/1900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1872FB91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10ED8A20" w:rsidR="00A967A4" w:rsidRDefault="009266BE" w:rsidP="00C464CB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ELABORO</w:t>
      </w:r>
      <w:r w:rsidR="00A51675" w:rsidRPr="00734F53">
        <w:rPr>
          <w:rFonts w:asciiTheme="minorHAnsi" w:hAnsiTheme="minorHAnsi" w:cstheme="minorHAnsi"/>
          <w:sz w:val="18"/>
          <w:szCs w:val="18"/>
        </w:rPr>
        <w:t xml:space="preserve">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26/julio/2022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</w:t>
      </w:r>
      <w:r w:rsidR="00C464CB"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1F43"/>
    <w:rsid w:val="00EC4C5E"/>
    <w:rsid w:val="00ED1834"/>
    <w:rsid w:val="00ED33C0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206</TotalTime>
  <Pages>1</Pages>
  <Words>131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20</cp:revision>
  <cp:lastPrinted>2016-12-14T20:51:00Z</cp:lastPrinted>
  <dcterms:created xsi:type="dcterms:W3CDTF">2022-05-27T05:31:00Z</dcterms:created>
  <dcterms:modified xsi:type="dcterms:W3CDTF">2022-07-19T18:43:00Z</dcterms:modified>
</cp:coreProperties>
</file>