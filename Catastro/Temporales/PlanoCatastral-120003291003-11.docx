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1023C" w14:textId="75B8CD4D" w:rsidR="004C423F" w:rsidRDefault="00590B69" w:rsidP="00790163">
      <w:pPr>
        <w:pStyle w:val="NoSpacing"/>
        <w:jc w:val="center"/>
        <w:rPr>
          <w:rFonts w:ascii="Californian FB" w:hAnsi="Californian FB"/>
          <w:b/>
          <w:i/>
          <w:sz w:val="32"/>
          <w:szCs w:val="32"/>
        </w:rPr>
      </w:pPr>
      <w:r>
        <w:rPr>
          <w:rFonts w:ascii="Californian FB" w:hAnsi="Californian FB"/>
          <w:b/>
          <w:i/>
          <w:noProof/>
          <w:sz w:val="32"/>
          <w:szCs w:val="32"/>
          <w:lang w:val="es-MX" w:eastAsia="es-MX"/>
        </w:rPr>
        <w:drawing>
          <wp:anchor distT="0" distB="0" distL="114300" distR="114300" simplePos="0" relativeHeight="251656704" behindDoc="1" locked="0" layoutInCell="1" allowOverlap="1" wp14:anchorId="46A818D5" wp14:editId="506D0990">
            <wp:simplePos x="0" y="0"/>
            <wp:positionH relativeFrom="column">
              <wp:posOffset>-296240</wp:posOffset>
            </wp:positionH>
            <wp:positionV relativeFrom="paragraph">
              <wp:posOffset>-692</wp:posOffset>
            </wp:positionV>
            <wp:extent cx="2488969" cy="1244278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Ayuntamiento EZ Final_Mesa de trabajo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969" cy="1244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2E79" w:rsidRPr="00782E79">
        <w:rPr>
          <w:rFonts w:ascii="Californian FB" w:hAnsi="Californian FB"/>
          <w:b/>
          <w:i/>
          <w:noProof/>
          <w:sz w:val="32"/>
          <w:szCs w:val="32"/>
        </w:rPr>
        <w:drawing>
          <wp:anchor distT="0" distB="0" distL="114300" distR="114300" simplePos="0" relativeHeight="251661824" behindDoc="0" locked="0" layoutInCell="1" allowOverlap="1" wp14:anchorId="1CDE5B9E" wp14:editId="7FBD39EB">
            <wp:simplePos x="0" y="0"/>
            <wp:positionH relativeFrom="column">
              <wp:posOffset>3517265</wp:posOffset>
            </wp:positionH>
            <wp:positionV relativeFrom="paragraph">
              <wp:posOffset>85492</wp:posOffset>
            </wp:positionV>
            <wp:extent cx="3456034" cy="657397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034" cy="657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3F60C9" w14:textId="0BA527E9" w:rsidR="00682287" w:rsidRDefault="00682287" w:rsidP="00682287">
      <w:pPr>
        <w:pStyle w:val="NoSpacing"/>
        <w:jc w:val="center"/>
        <w:rPr>
          <w:rFonts w:ascii="Californian FB" w:hAnsi="Californian FB"/>
          <w:b/>
          <w:i/>
          <w:sz w:val="32"/>
          <w:szCs w:val="32"/>
        </w:rPr>
      </w:pPr>
    </w:p>
    <w:p w14:paraId="5C70C035" w14:textId="77777777" w:rsidR="00790163" w:rsidRPr="006C6C31" w:rsidRDefault="006C6C31" w:rsidP="00682287">
      <w:pPr>
        <w:pStyle w:val="NoSpacing"/>
        <w:jc w:val="center"/>
        <w:rPr>
          <w:rFonts w:ascii="Californian FB" w:hAnsi="Californian FB"/>
          <w:b/>
          <w:i/>
          <w:sz w:val="72"/>
          <w:szCs w:val="72"/>
        </w:rPr>
      </w:pPr>
      <w:r>
        <w:rPr>
          <w:rFonts w:ascii="Californian FB" w:hAnsi="Californian FB"/>
          <w:b/>
          <w:i/>
          <w:sz w:val="32"/>
          <w:szCs w:val="32"/>
        </w:rPr>
        <w:t xml:space="preserve">                                         </w:t>
      </w:r>
    </w:p>
    <w:p w14:paraId="6C8AA324" w14:textId="488A881C" w:rsidR="00790163" w:rsidRDefault="00790163" w:rsidP="00790163">
      <w:pPr>
        <w:pStyle w:val="NoSpacing"/>
        <w:jc w:val="center"/>
        <w:rPr>
          <w:rFonts w:ascii="Californian FB" w:hAnsi="Californian FB"/>
          <w:b/>
          <w:i/>
          <w:sz w:val="32"/>
          <w:szCs w:val="32"/>
        </w:rPr>
      </w:pPr>
    </w:p>
    <w:p w14:paraId="1DA19FE1" w14:textId="77777777" w:rsidR="00790163" w:rsidRDefault="00790163" w:rsidP="00790163">
      <w:pPr>
        <w:pStyle w:val="NoSpacing"/>
        <w:jc w:val="center"/>
        <w:rPr>
          <w:rFonts w:ascii="Californian FB" w:hAnsi="Californian FB"/>
          <w:b/>
          <w:i/>
          <w:sz w:val="2"/>
          <w:szCs w:val="32"/>
        </w:rPr>
      </w:pPr>
    </w:p>
    <w:p w14:paraId="19082408" w14:textId="0ADAFEF2" w:rsidR="00A967A4" w:rsidRDefault="00790163" w:rsidP="00915F1D">
      <w:pPr>
        <w:pStyle w:val="NoSpacing"/>
        <w:jc w:val="center"/>
        <w:rPr>
          <w:sz w:val="16"/>
          <w:szCs w:val="16"/>
        </w:rPr>
      </w:pPr>
      <w:r w:rsidRPr="00782E79">
        <w:rPr>
          <w:rFonts w:cs="Calibri"/>
          <w:b/>
          <w:sz w:val="36"/>
          <w:szCs w:val="36"/>
        </w:rPr>
        <w:t>COPIA CERTIFICADA DEL PLANO CATASTRAL</w:t>
      </w:r>
    </w:p>
    <w:p w14:paraId="617DA073" w14:textId="77777777" w:rsidR="00A967A4" w:rsidRPr="0096381B" w:rsidRDefault="00A967A4" w:rsidP="00DF400C">
      <w:pPr>
        <w:jc w:val="center"/>
        <w:rPr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1466"/>
        <w:gridCol w:w="1574"/>
        <w:gridCol w:w="2524"/>
        <w:gridCol w:w="1096"/>
        <w:gridCol w:w="4466"/>
      </w:tblGrid>
      <w:tr w:rsidR="00DF400C" w:rsidRPr="00590B69" w14:paraId="7C9D9294" w14:textId="77777777" w:rsidTr="00DF400C">
        <w:tc>
          <w:tcPr>
            <w:tcW w:w="5564" w:type="dxa"/>
            <w:gridSpan w:val="3"/>
          </w:tcPr>
          <w:p w14:paraId="4419EB36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CLAVE CATASTRAL:</w:t>
            </w:r>
          </w:p>
        </w:tc>
        <w:tc>
          <w:tcPr>
            <w:tcW w:w="5562" w:type="dxa"/>
            <w:gridSpan w:val="2"/>
          </w:tcPr>
          <w:p w14:paraId="31614B96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NO. DE CUENTA:</w:t>
            </w:r>
          </w:p>
        </w:tc>
      </w:tr>
      <w:tr w:rsidR="00DF400C" w:rsidRPr="00590B69" w14:paraId="2A6F623C" w14:textId="77777777" w:rsidTr="00DF400C">
        <w:trPr>
          <w:trHeight w:val="426"/>
        </w:trPr>
        <w:tc>
          <w:tcPr>
            <w:tcW w:w="5564" w:type="dxa"/>
            <w:gridSpan w:val="3"/>
            <w:vAlign w:val="center"/>
          </w:tcPr>
          <w:p w14:paraId="440D36D8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ClaveCatastral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1200-03-291-003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62" w:type="dxa"/>
            <w:gridSpan w:val="2"/>
            <w:vAlign w:val="center"/>
          </w:tcPr>
          <w:p w14:paraId="49FDD8B5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CuentaPredial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1200-03-291-003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DF400C" w:rsidRPr="00590B69" w14:paraId="0C37BD27" w14:textId="77777777" w:rsidTr="00DF400C">
        <w:tc>
          <w:tcPr>
            <w:tcW w:w="3040" w:type="dxa"/>
            <w:gridSpan w:val="2"/>
          </w:tcPr>
          <w:p w14:paraId="0E186068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MUNICIPIO</w:t>
            </w:r>
          </w:p>
        </w:tc>
        <w:tc>
          <w:tcPr>
            <w:tcW w:w="3620" w:type="dxa"/>
            <w:gridSpan w:val="2"/>
          </w:tcPr>
          <w:p w14:paraId="583729A1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LOCALIDAD / COLONIA</w:t>
            </w:r>
          </w:p>
        </w:tc>
        <w:tc>
          <w:tcPr>
            <w:tcW w:w="4466" w:type="dxa"/>
          </w:tcPr>
          <w:p w14:paraId="5744FA00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UBICACIÓN DEL PREDIO</w:t>
            </w:r>
          </w:p>
        </w:tc>
      </w:tr>
      <w:tr w:rsidR="00DF400C" w:rsidRPr="00590B69" w14:paraId="096D708B" w14:textId="77777777" w:rsidTr="00DF400C">
        <w:trPr>
          <w:trHeight w:val="567"/>
        </w:trPr>
        <w:tc>
          <w:tcPr>
            <w:tcW w:w="3040" w:type="dxa"/>
            <w:gridSpan w:val="2"/>
            <w:vAlign w:val="center"/>
          </w:tcPr>
          <w:p w14:paraId="51602AE7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municipio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EMILIANO ZAPATA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3620" w:type="dxa"/>
            <w:gridSpan w:val="2"/>
            <w:vAlign w:val="center"/>
          </w:tcPr>
          <w:p w14:paraId="715AC06C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localidad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LA ESTACION , EMILIANO ZAPATA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4466" w:type="dxa"/>
            <w:vAlign w:val="center"/>
          </w:tcPr>
          <w:p w14:paraId="4194EDA3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UbicacionPredio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CALLE RIO TONALA No.3 COL. LA ESTACION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DF400C" w:rsidRPr="00590B69" w14:paraId="2179F87C" w14:textId="77777777" w:rsidTr="00DF400C">
        <w:trPr>
          <w:trHeight w:val="425"/>
        </w:trPr>
        <w:tc>
          <w:tcPr>
            <w:tcW w:w="1466" w:type="dxa"/>
          </w:tcPr>
          <w:p w14:paraId="46832E4E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REFERENCIA</w:t>
            </w:r>
          </w:p>
        </w:tc>
        <w:tc>
          <w:tcPr>
            <w:tcW w:w="9660" w:type="dxa"/>
            <w:gridSpan w:val="4"/>
            <w:vAlign w:val="center"/>
          </w:tcPr>
          <w:p w14:paraId="31944DD0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Referencia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«Referencia»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DF400C" w:rsidRPr="00590B69" w14:paraId="4AA7EB98" w14:textId="77777777" w:rsidTr="00DF400C">
        <w:tc>
          <w:tcPr>
            <w:tcW w:w="5564" w:type="dxa"/>
            <w:gridSpan w:val="3"/>
          </w:tcPr>
          <w:p w14:paraId="5F3E714E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NOMBRE DEL CAUSANTE</w:t>
            </w:r>
          </w:p>
        </w:tc>
        <w:tc>
          <w:tcPr>
            <w:tcW w:w="5562" w:type="dxa"/>
            <w:gridSpan w:val="2"/>
          </w:tcPr>
          <w:p w14:paraId="798DA961" w14:textId="77777777" w:rsidR="00DF400C" w:rsidRPr="00590B69" w:rsidRDefault="00DF400C" w:rsidP="00DF400C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DOMICILIO DEL CAUSANTE</w:t>
            </w:r>
          </w:p>
        </w:tc>
      </w:tr>
      <w:tr w:rsidR="00DF400C" w:rsidRPr="00590B69" w14:paraId="41D2ADFE" w14:textId="77777777" w:rsidTr="00DF400C">
        <w:trPr>
          <w:trHeight w:val="567"/>
        </w:trPr>
        <w:tc>
          <w:tcPr>
            <w:tcW w:w="5564" w:type="dxa"/>
            <w:gridSpan w:val="3"/>
            <w:vAlign w:val="center"/>
          </w:tcPr>
          <w:p w14:paraId="2705FBB7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Contribuyente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SILVA DURAN CONCEPCION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5562" w:type="dxa"/>
            <w:gridSpan w:val="2"/>
            <w:vAlign w:val="center"/>
          </w:tcPr>
          <w:p w14:paraId="2B9658A0" w14:textId="77777777" w:rsidR="00DF400C" w:rsidRPr="00590B69" w:rsidRDefault="00DF400C" w:rsidP="00DF400C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DomicilioContribuyente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 18767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</w:tbl>
    <w:p w14:paraId="0E86FD4B" w14:textId="77777777" w:rsidR="00A967A4" w:rsidRPr="00DF400C" w:rsidRDefault="00A967A4" w:rsidP="00DF400C">
      <w:pPr>
        <w:pStyle w:val="NoSpacing"/>
      </w:pPr>
    </w:p>
    <w:tbl>
      <w:tblPr>
        <w:tblStyle w:val="TableGrid"/>
        <w:tblpPr w:leftFromText="180" w:rightFromText="180" w:vertAnchor="text" w:horzAnchor="margin" w:tblpY="142"/>
        <w:tblW w:w="0" w:type="auto"/>
        <w:tblLook w:val="04A0" w:firstRow="1" w:lastRow="0" w:firstColumn="1" w:lastColumn="0" w:noHBand="0" w:noVBand="1"/>
      </w:tblPr>
      <w:tblGrid>
        <w:gridCol w:w="2219"/>
        <w:gridCol w:w="2218"/>
        <w:gridCol w:w="2236"/>
        <w:gridCol w:w="2225"/>
        <w:gridCol w:w="2228"/>
      </w:tblGrid>
      <w:tr w:rsidR="00137889" w:rsidRPr="00590B69" w14:paraId="17E51063" w14:textId="77777777" w:rsidTr="00137889">
        <w:tc>
          <w:tcPr>
            <w:tcW w:w="2219" w:type="dxa"/>
          </w:tcPr>
          <w:p w14:paraId="24EDE78E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SUP. DEL TERRENO</w:t>
            </w:r>
          </w:p>
        </w:tc>
        <w:tc>
          <w:tcPr>
            <w:tcW w:w="2218" w:type="dxa"/>
          </w:tcPr>
          <w:p w14:paraId="55D8F293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VAL. DEL TERRENO</w:t>
            </w:r>
          </w:p>
        </w:tc>
        <w:tc>
          <w:tcPr>
            <w:tcW w:w="2236" w:type="dxa"/>
          </w:tcPr>
          <w:p w14:paraId="7EDECFE2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SUP. CONSTRUCCION</w:t>
            </w:r>
          </w:p>
        </w:tc>
        <w:tc>
          <w:tcPr>
            <w:tcW w:w="2225" w:type="dxa"/>
          </w:tcPr>
          <w:p w14:paraId="44DA132D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>VAL. DE CONSTRUCCION</w:t>
            </w:r>
          </w:p>
        </w:tc>
        <w:tc>
          <w:tcPr>
            <w:tcW w:w="2228" w:type="dxa"/>
          </w:tcPr>
          <w:p w14:paraId="7D1E8BC5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590B69">
              <w:rPr>
                <w:rFonts w:asciiTheme="minorHAnsi" w:hAnsiTheme="minorHAnsi" w:cstheme="minorHAnsi"/>
                <w:sz w:val="18"/>
                <w:szCs w:val="18"/>
              </w:rPr>
              <w:t xml:space="preserve">VALOR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CATASTRAL</w:t>
            </w:r>
          </w:p>
        </w:tc>
      </w:tr>
      <w:tr w:rsidR="00137889" w:rsidRPr="00590B69" w14:paraId="21C66D3D" w14:textId="77777777" w:rsidTr="00915F1D">
        <w:trPr>
          <w:trHeight w:val="425"/>
        </w:trPr>
        <w:tc>
          <w:tcPr>
            <w:tcW w:w="2219" w:type="dxa"/>
          </w:tcPr>
          <w:p w14:paraId="49B25758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SupTerreno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56 M2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18" w:type="dxa"/>
          </w:tcPr>
          <w:p w14:paraId="59CD9958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ValTerreno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$57,150.00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36" w:type="dxa"/>
          </w:tcPr>
          <w:p w14:paraId="3F809EA9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SupConstruccion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49 M2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5" w:type="dxa"/>
          </w:tcPr>
          <w:p w14:paraId="44537D21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ValTerreno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$57,150.00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28" w:type="dxa"/>
          </w:tcPr>
          <w:p w14:paraId="51F43C9E" w14:textId="77777777" w:rsidR="00137889" w:rsidRPr="00590B69" w:rsidRDefault="00137889" w:rsidP="00137889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ValorCatastral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$130,466.25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792AB2" w:rsidRPr="00590B69" w14:paraId="59ACDE71" w14:textId="77777777" w:rsidTr="00792AB2">
        <w:trPr>
          <w:trHeight w:val="322"/>
        </w:trPr>
        <w:tc>
          <w:tcPr>
            <w:tcW w:w="2219" w:type="dxa"/>
          </w:tcPr>
          <w:p w14:paraId="0909E3FE" w14:textId="6F498CEE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40D41">
              <w:rPr>
                <w:rFonts w:asciiTheme="minorHAnsi" w:hAnsiTheme="minorHAnsi" w:cstheme="minorHAnsi"/>
                <w:sz w:val="18"/>
                <w:szCs w:val="18"/>
              </w:rPr>
              <w:t>RECIBO NO.</w:t>
            </w:r>
          </w:p>
        </w:tc>
        <w:tc>
          <w:tcPr>
            <w:tcW w:w="2218" w:type="dxa"/>
          </w:tcPr>
          <w:p w14:paraId="5B7C3308" w14:textId="2A0554DC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40D41">
              <w:rPr>
                <w:rFonts w:asciiTheme="minorHAnsi" w:hAnsiTheme="minorHAnsi" w:cstheme="minorHAnsi"/>
                <w:sz w:val="18"/>
                <w:szCs w:val="18"/>
              </w:rPr>
              <w:t>IMPORTE</w:t>
            </w:r>
          </w:p>
        </w:tc>
        <w:tc>
          <w:tcPr>
            <w:tcW w:w="2236" w:type="dxa"/>
          </w:tcPr>
          <w:p w14:paraId="46BE96BE" w14:textId="4752D262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40D41">
              <w:rPr>
                <w:rFonts w:asciiTheme="minorHAnsi" w:hAnsiTheme="minorHAnsi" w:cstheme="minorHAnsi"/>
                <w:sz w:val="18"/>
                <w:szCs w:val="18"/>
              </w:rPr>
              <w:t>IMPORTE</w:t>
            </w:r>
          </w:p>
        </w:tc>
        <w:tc>
          <w:tcPr>
            <w:tcW w:w="2225" w:type="dxa"/>
          </w:tcPr>
          <w:p w14:paraId="18A9D2E3" w14:textId="5B5E7161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LATITUD</w:t>
            </w:r>
          </w:p>
        </w:tc>
        <w:tc>
          <w:tcPr>
            <w:tcW w:w="2228" w:type="dxa"/>
          </w:tcPr>
          <w:p w14:paraId="460C1C77" w14:textId="6070430D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LONGITUD</w:t>
            </w:r>
          </w:p>
        </w:tc>
      </w:tr>
      <w:tr w:rsidR="00792AB2" w:rsidRPr="00590B69" w14:paraId="38F6916B" w14:textId="77777777" w:rsidTr="00137889">
        <w:trPr>
          <w:trHeight w:val="425"/>
        </w:trPr>
        <w:tc>
          <w:tcPr>
            <w:tcW w:w="2219" w:type="dxa"/>
          </w:tcPr>
          <w:p w14:paraId="4D98AD76" w14:textId="25198A17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MERGEFIELD  Recibo  \* MERGEFORMAT </w:instrTex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506928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218" w:type="dxa"/>
            <w:tcBorders>
              <w:bottom w:val="single" w:sz="4" w:space="0" w:color="auto"/>
            </w:tcBorders>
          </w:tcPr>
          <w:p w14:paraId="75436287" w14:textId="58CD5811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«Impor</w:t>
            </w:r>
          </w:p>
        </w:tc>
        <w:tc>
          <w:tcPr>
            <w:tcW w:w="2236" w:type="dxa"/>
          </w:tcPr>
          <w:p w14:paraId="3527CD01" w14:textId="69A66B0B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«F</w:t>
            </w:r>
          </w:p>
        </w:tc>
        <w:tc>
          <w:tcPr>
            <w:tcW w:w="2225" w:type="dxa"/>
            <w:tcBorders>
              <w:bottom w:val="single" w:sz="4" w:space="0" w:color="auto"/>
            </w:tcBorders>
          </w:tcPr>
          <w:p w14:paraId="52F071DC" w14:textId="77777777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2228" w:type="dxa"/>
          </w:tcPr>
          <w:p w14:paraId="6D4CDE3C" w14:textId="77777777" w:rsidR="00792AB2" w:rsidRDefault="00792AB2" w:rsidP="00792AB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680530B4" w14:textId="1AE13A28" w:rsidR="00A967A4" w:rsidRPr="00DF400C" w:rsidRDefault="00A967A4" w:rsidP="00915F1D">
      <w:pPr>
        <w:rPr>
          <w:lang w:val="pt-BR"/>
        </w:rPr>
      </w:pPr>
    </w:p>
    <w:p w14:paraId="562B0AF6" w14:textId="739B4C9B" w:rsidR="00A967A4" w:rsidRDefault="00A967A4" w:rsidP="00DF400C"/>
    <w:tbl>
      <w:tblPr>
        <w:tblpPr w:leftFromText="180" w:rightFromText="180" w:vertAnchor="text" w:horzAnchor="margin" w:tblpY="1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26"/>
      </w:tblGrid>
      <w:tr w:rsidR="00792AB2" w:rsidRPr="008E4C0D" w14:paraId="470D7C9D" w14:textId="77777777" w:rsidTr="00792AB2">
        <w:trPr>
          <w:trHeight w:val="9050"/>
        </w:trPr>
        <w:tc>
          <w:tcPr>
            <w:tcW w:w="11126" w:type="dxa"/>
          </w:tcPr>
          <w:p w14:paraId="0256560A" w14:textId="77777777" w:rsidR="00792AB2" w:rsidRDefault="00792AB2" w:rsidP="00792AB2">
            <w:pPr>
              <w:ind w:right="-108"/>
              <w:rPr>
                <w:sz w:val="18"/>
                <w:szCs w:val="18"/>
              </w:rPr>
            </w:pPr>
          </w:p>
          <w:p w14:paraId="452F6A4A" w14:textId="77777777" w:rsidR="00792AB2" w:rsidRPr="008E4C0D" w:rsidRDefault="00792AB2" w:rsidP="00792AB2">
            <w:pPr>
              <w:ind w:right="-108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s-MX" w:eastAsia="es-MX"/>
              </w:rPr>
              <w:drawing>
                <wp:anchor distT="0" distB="0" distL="114300" distR="114300" simplePos="0" relativeHeight="251667968" behindDoc="1" locked="0" layoutInCell="1" allowOverlap="1" wp14:anchorId="6B727ACF" wp14:editId="21DE46FF">
                  <wp:simplePos x="0" y="0"/>
                  <wp:positionH relativeFrom="column">
                    <wp:posOffset>6329680</wp:posOffset>
                  </wp:positionH>
                  <wp:positionV relativeFrom="paragraph">
                    <wp:posOffset>21590</wp:posOffset>
                  </wp:positionV>
                  <wp:extent cx="720090" cy="802005"/>
                  <wp:effectExtent l="0" t="0" r="3810" b="0"/>
                  <wp:wrapNone/>
                  <wp:docPr id="4" name="Imagen 3" descr="NEW NOR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EW NOR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" cy="802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29C717E" w14:textId="77777777" w:rsidR="00792AB2" w:rsidRPr="00B40D41" w:rsidRDefault="00792AB2" w:rsidP="00DF400C"/>
    <w:tbl>
      <w:tblPr>
        <w:tblpPr w:leftFromText="180" w:rightFromText="180" w:vertAnchor="text" w:horzAnchor="margin" w:tblpY="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69"/>
        <w:gridCol w:w="236"/>
        <w:gridCol w:w="4721"/>
      </w:tblGrid>
      <w:tr w:rsidR="00137889" w:rsidRPr="008E4C0D" w14:paraId="2AB012C1" w14:textId="77777777" w:rsidTr="00915F1D">
        <w:trPr>
          <w:trHeight w:val="837"/>
        </w:trPr>
        <w:tc>
          <w:tcPr>
            <w:tcW w:w="6169" w:type="dxa"/>
          </w:tcPr>
          <w:p w14:paraId="1F1CCD79" w14:textId="1BD16C4D" w:rsidR="00137889" w:rsidRPr="00915F1D" w:rsidRDefault="00137889" w:rsidP="00915F1D">
            <w:pPr>
              <w:jc w:val="both"/>
              <w:rPr>
                <w:sz w:val="18"/>
                <w:szCs w:val="18"/>
              </w:rPr>
            </w:pPr>
            <w:r w:rsidRPr="00915F1D">
              <w:rPr>
                <w:rFonts w:asciiTheme="minorHAnsi" w:hAnsiTheme="minorHAnsi" w:cstheme="minorHAnsi"/>
                <w:b/>
                <w:sz w:val="18"/>
                <w:szCs w:val="18"/>
              </w:rPr>
              <w:t>Nota:</w:t>
            </w:r>
            <w:r w:rsidRPr="00915F1D">
              <w:rPr>
                <w:rFonts w:asciiTheme="minorHAnsi" w:hAnsiTheme="minorHAnsi" w:cstheme="minorHAnsi"/>
                <w:sz w:val="18"/>
                <w:szCs w:val="18"/>
              </w:rPr>
              <w:t xml:space="preserve"> Los efectos legales de esta certificación vencerán al año después de que fue expedida o antes, si durante este tiempo el predio sufre modificaciones físicas o legales que alteren sus áreas, linderos o valores.</w:t>
            </w:r>
          </w:p>
        </w:tc>
        <w:tc>
          <w:tcPr>
            <w:tcW w:w="236" w:type="dxa"/>
            <w:vMerge w:val="restart"/>
            <w:tcBorders>
              <w:top w:val="nil"/>
            </w:tcBorders>
          </w:tcPr>
          <w:p w14:paraId="2F035BEC" w14:textId="77777777" w:rsidR="00137889" w:rsidRPr="008E4C0D" w:rsidRDefault="00137889" w:rsidP="00137889">
            <w:pPr>
              <w:jc w:val="center"/>
              <w:rPr>
                <w:i/>
                <w:sz w:val="20"/>
                <w:szCs w:val="20"/>
              </w:rPr>
            </w:pPr>
          </w:p>
          <w:p w14:paraId="2EEA32B8" w14:textId="77777777" w:rsidR="00137889" w:rsidRPr="008E4C0D" w:rsidRDefault="00137889" w:rsidP="00137889">
            <w:pPr>
              <w:rPr>
                <w:sz w:val="20"/>
                <w:szCs w:val="20"/>
              </w:rPr>
            </w:pPr>
          </w:p>
          <w:p w14:paraId="69A88958" w14:textId="77777777" w:rsidR="00137889" w:rsidRPr="008E4C0D" w:rsidRDefault="00137889" w:rsidP="00137889">
            <w:pPr>
              <w:rPr>
                <w:sz w:val="20"/>
                <w:szCs w:val="20"/>
              </w:rPr>
            </w:pPr>
          </w:p>
          <w:p w14:paraId="01A9E045" w14:textId="77777777" w:rsidR="00137889" w:rsidRPr="008E4C0D" w:rsidRDefault="00137889" w:rsidP="00137889">
            <w:pPr>
              <w:rPr>
                <w:sz w:val="20"/>
                <w:szCs w:val="20"/>
              </w:rPr>
            </w:pPr>
          </w:p>
          <w:p w14:paraId="6D0D6EBC" w14:textId="77777777" w:rsidR="00137889" w:rsidRPr="008E4C0D" w:rsidRDefault="00137889" w:rsidP="00137889">
            <w:pPr>
              <w:jc w:val="center"/>
              <w:rPr>
                <w:sz w:val="20"/>
                <w:szCs w:val="20"/>
              </w:rPr>
            </w:pPr>
          </w:p>
          <w:p w14:paraId="375E20ED" w14:textId="77777777" w:rsidR="00137889" w:rsidRPr="008E4C0D" w:rsidRDefault="00137889" w:rsidP="00137889">
            <w:pPr>
              <w:jc w:val="center"/>
              <w:rPr>
                <w:sz w:val="20"/>
                <w:szCs w:val="20"/>
              </w:rPr>
            </w:pPr>
          </w:p>
          <w:p w14:paraId="3122086E" w14:textId="77777777" w:rsidR="00137889" w:rsidRPr="008E4C0D" w:rsidRDefault="00137889" w:rsidP="00137889">
            <w:pPr>
              <w:rPr>
                <w:sz w:val="20"/>
                <w:szCs w:val="20"/>
              </w:rPr>
            </w:pPr>
          </w:p>
        </w:tc>
        <w:tc>
          <w:tcPr>
            <w:tcW w:w="4721" w:type="dxa"/>
            <w:vMerge w:val="restart"/>
          </w:tcPr>
          <w:p w14:paraId="01AA1FC2" w14:textId="77777777" w:rsidR="00137889" w:rsidRPr="00790163" w:rsidRDefault="00137889" w:rsidP="00137889">
            <w:pPr>
              <w:jc w:val="center"/>
              <w:rPr>
                <w:b/>
                <w:sz w:val="20"/>
                <w:szCs w:val="20"/>
                <w:lang w:val="pt-BR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  <w:lang w:val="pt-BR"/>
              </w:rPr>
              <w:t>ATENTAMENTE</w:t>
            </w:r>
          </w:p>
          <w:p w14:paraId="2F533AA8" w14:textId="69F74E94" w:rsidR="00915F1D" w:rsidRDefault="00915F1D" w:rsidP="00137889">
            <w:pPr>
              <w:rPr>
                <w:sz w:val="20"/>
                <w:szCs w:val="20"/>
                <w:lang w:val="pt-BR"/>
              </w:rPr>
            </w:pPr>
          </w:p>
          <w:p w14:paraId="4F8E61A6" w14:textId="77777777" w:rsidR="00915F1D" w:rsidRDefault="00915F1D" w:rsidP="00137889">
            <w:pPr>
              <w:rPr>
                <w:sz w:val="20"/>
                <w:szCs w:val="20"/>
                <w:lang w:val="pt-BR"/>
              </w:rPr>
            </w:pPr>
          </w:p>
          <w:p w14:paraId="73178F2D" w14:textId="3782C884" w:rsidR="00137889" w:rsidRPr="001244FF" w:rsidRDefault="00137889" w:rsidP="00137889">
            <w:pPr>
              <w:rPr>
                <w:sz w:val="20"/>
                <w:szCs w:val="20"/>
                <w:lang w:val="pt-BR"/>
              </w:rPr>
            </w:pPr>
            <w:r>
              <w:rPr>
                <w:noProof/>
                <w:sz w:val="20"/>
                <w:szCs w:val="20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4E798134" wp14:editId="265E94EA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109855</wp:posOffset>
                      </wp:positionV>
                      <wp:extent cx="2857500" cy="0"/>
                      <wp:effectExtent l="9525" t="10795" r="9525" b="8255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575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9FB0B3" id="Line 2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8.65pt" to="225.8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"/>
                  </w:pict>
                </mc:Fallback>
              </mc:AlternateContent>
            </w:r>
          </w:p>
          <w:p w14:paraId="69DC9D78" w14:textId="77777777" w:rsidR="00137889" w:rsidRPr="002747FD" w:rsidRDefault="00137889" w:rsidP="0013788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begin"/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instrText xml:space="preserve"> MERGEFIELD  DirectorPredial  \* MERGEFORMAT </w:instrTex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separate"/>
            </w:r>
            <w:r w:rsidRPr="002747FD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ING. VICTOR HERNANDEZ CARRIZOSA</w: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end"/>
            </w:r>
          </w:p>
          <w:p w14:paraId="4F91E2A1" w14:textId="77777777" w:rsidR="00137889" w:rsidRPr="008E4C0D" w:rsidRDefault="00137889" w:rsidP="00137889">
            <w:pPr>
              <w:jc w:val="center"/>
              <w:rPr>
                <w:sz w:val="20"/>
                <w:szCs w:val="20"/>
              </w:rPr>
            </w:pP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begin"/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instrText xml:space="preserve"> MERGEFIELD  PuestoDirector  \* MERGEFORMAT </w:instrTex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separate"/>
            </w:r>
            <w:r w:rsidRPr="002747FD">
              <w:rPr>
                <w:rFonts w:asciiTheme="minorHAnsi" w:hAnsiTheme="minorHAnsi" w:cstheme="minorHAnsi"/>
                <w:b/>
                <w:noProof/>
                <w:sz w:val="20"/>
                <w:szCs w:val="20"/>
              </w:rPr>
              <w:t>DIRECTOR DE PREDIAL Y CATASTRO</w:t>
            </w:r>
            <w:r w:rsidRPr="002747FD">
              <w:rPr>
                <w:rFonts w:asciiTheme="minorHAnsi" w:hAnsiTheme="minorHAnsi" w:cstheme="minorHAnsi"/>
                <w:b/>
                <w:sz w:val="20"/>
                <w:szCs w:val="20"/>
              </w:rPr>
              <w:fldChar w:fldCharType="end"/>
            </w:r>
          </w:p>
        </w:tc>
      </w:tr>
      <w:tr w:rsidR="00137889" w:rsidRPr="008E4C0D" w14:paraId="6600F9BC" w14:textId="77777777" w:rsidTr="00915F1D">
        <w:trPr>
          <w:trHeight w:val="565"/>
        </w:trPr>
        <w:tc>
          <w:tcPr>
            <w:tcW w:w="6169" w:type="dxa"/>
          </w:tcPr>
          <w:p w14:paraId="1BFBD720" w14:textId="37AD044D" w:rsidR="00137889" w:rsidRPr="00915F1D" w:rsidRDefault="00137889" w:rsidP="00915F1D">
            <w:pPr>
              <w:jc w:val="both"/>
              <w:rPr>
                <w:sz w:val="18"/>
                <w:szCs w:val="18"/>
              </w:rPr>
            </w:pPr>
            <w:r w:rsidRPr="00915F1D">
              <w:rPr>
                <w:rFonts w:asciiTheme="minorHAnsi" w:hAnsiTheme="minorHAnsi" w:cstheme="minorHAnsi"/>
                <w:b/>
                <w:sz w:val="18"/>
                <w:szCs w:val="18"/>
              </w:rPr>
              <w:t>Nota:</w:t>
            </w:r>
            <w:r w:rsidRPr="00915F1D">
              <w:rPr>
                <w:rFonts w:asciiTheme="minorHAnsi" w:hAnsiTheme="minorHAnsi" w:cstheme="minorHAnsi"/>
                <w:sz w:val="18"/>
                <w:szCs w:val="18"/>
              </w:rPr>
              <w:t xml:space="preserve"> Este documento es de carácter informativo, no de carácter constitutivo de derechos.</w:t>
            </w:r>
          </w:p>
        </w:tc>
        <w:tc>
          <w:tcPr>
            <w:tcW w:w="236" w:type="dxa"/>
            <w:vMerge/>
            <w:tcBorders>
              <w:bottom w:val="nil"/>
            </w:tcBorders>
          </w:tcPr>
          <w:p w14:paraId="2778ACFC" w14:textId="77777777" w:rsidR="00137889" w:rsidRPr="008E4C0D" w:rsidRDefault="00137889" w:rsidP="00137889">
            <w:pPr>
              <w:rPr>
                <w:sz w:val="18"/>
                <w:szCs w:val="18"/>
              </w:rPr>
            </w:pPr>
          </w:p>
        </w:tc>
        <w:tc>
          <w:tcPr>
            <w:tcW w:w="4721" w:type="dxa"/>
            <w:vMerge/>
          </w:tcPr>
          <w:p w14:paraId="5B910887" w14:textId="77777777" w:rsidR="00137889" w:rsidRPr="008E4C0D" w:rsidRDefault="00137889" w:rsidP="00137889">
            <w:pPr>
              <w:rPr>
                <w:sz w:val="18"/>
                <w:szCs w:val="18"/>
              </w:rPr>
            </w:pPr>
          </w:p>
        </w:tc>
      </w:tr>
    </w:tbl>
    <w:p w14:paraId="6437AB00" w14:textId="6271933A" w:rsidR="00A967A4" w:rsidRPr="00734F53" w:rsidRDefault="00A51675" w:rsidP="00CE5C2A">
      <w:pPr>
        <w:rPr>
          <w:rFonts w:asciiTheme="minorHAnsi" w:hAnsiTheme="minorHAnsi" w:cstheme="minorHAnsi"/>
          <w:sz w:val="18"/>
          <w:szCs w:val="18"/>
        </w:rPr>
      </w:pPr>
      <w:r w:rsidRPr="00734F53">
        <w:rPr>
          <w:rFonts w:asciiTheme="minorHAnsi" w:hAnsiTheme="minorHAnsi" w:cstheme="minorHAnsi"/>
          <w:sz w:val="18"/>
          <w:szCs w:val="18"/>
        </w:rPr>
        <w:t xml:space="preserve">Elaboró: </w:t>
      </w:r>
      <w:r w:rsidR="00734F53">
        <w:rPr>
          <w:rFonts w:asciiTheme="minorHAnsi" w:hAnsiTheme="minorHAnsi" w:cstheme="minorHAnsi"/>
          <w:sz w:val="18"/>
          <w:szCs w:val="18"/>
        </w:rPr>
        <w:fldChar w:fldCharType="begin"/>
      </w:r>
      <w:r w:rsidR="00734F53">
        <w:rPr>
          <w:rFonts w:asciiTheme="minorHAnsi" w:hAnsiTheme="minorHAnsi" w:cstheme="minorHAnsi"/>
          <w:sz w:val="18"/>
          <w:szCs w:val="18"/>
        </w:rPr>
        <w:instrText xml:space="preserve"> MERGEFIELD  Usuario  \* MERGEFORMAT </w:instrText>
      </w:r>
      <w:r w:rsidR="00734F53">
        <w:rPr>
          <w:rFonts w:asciiTheme="minorHAnsi" w:hAnsiTheme="minorHAnsi" w:cstheme="minorHAnsi"/>
          <w:sz w:val="18"/>
          <w:szCs w:val="18"/>
        </w:rPr>
        <w:fldChar w:fldCharType="separate"/>
      </w:r>
      <w:r w:rsidR="00734F53">
        <w:rPr>
          <w:rFonts w:asciiTheme="minorHAnsi" w:hAnsiTheme="minorHAnsi" w:cstheme="minorHAnsi"/>
          <w:noProof/>
          <w:sz w:val="18"/>
          <w:szCs w:val="18"/>
        </w:rPr>
        <w:t>ADMON</w:t>
      </w:r>
      <w:r w:rsidR="00734F53">
        <w:rPr>
          <w:rFonts w:asciiTheme="minorHAnsi" w:hAnsiTheme="minorHAnsi" w:cstheme="minorHAnsi"/>
          <w:sz w:val="18"/>
          <w:szCs w:val="18"/>
        </w:rPr>
        <w:fldChar w:fldCharType="end"/>
      </w:r>
      <w:r w:rsidR="00734F53">
        <w:rPr>
          <w:rFonts w:asciiTheme="minorHAnsi" w:hAnsiTheme="minorHAnsi" w:cstheme="minorHAnsi"/>
          <w:sz w:val="18"/>
          <w:szCs w:val="18"/>
        </w:rPr>
        <w:t xml:space="preserve">         </w:t>
      </w:r>
      <w:r w:rsidR="00734F53">
        <w:rPr>
          <w:rFonts w:asciiTheme="minorHAnsi" w:hAnsiTheme="minorHAnsi" w:cstheme="minorHAnsi"/>
          <w:sz w:val="18"/>
          <w:szCs w:val="18"/>
        </w:rPr>
        <w:fldChar w:fldCharType="begin"/>
      </w:r>
      <w:r w:rsidR="00734F53">
        <w:rPr>
          <w:rFonts w:asciiTheme="minorHAnsi" w:hAnsiTheme="minorHAnsi" w:cstheme="minorHAnsi"/>
          <w:sz w:val="18"/>
          <w:szCs w:val="18"/>
        </w:rPr>
        <w:instrText xml:space="preserve"> MERGEFIELD  FechaElaboracion  \* MERGEFORMAT </w:instrText>
      </w:r>
      <w:r w:rsidR="00734F53">
        <w:rPr>
          <w:rFonts w:asciiTheme="minorHAnsi" w:hAnsiTheme="minorHAnsi" w:cstheme="minorHAnsi"/>
          <w:sz w:val="18"/>
          <w:szCs w:val="18"/>
        </w:rPr>
        <w:fldChar w:fldCharType="separate"/>
      </w:r>
      <w:r w:rsidR="00734F53">
        <w:rPr>
          <w:rFonts w:asciiTheme="minorHAnsi" w:hAnsiTheme="minorHAnsi" w:cstheme="minorHAnsi"/>
          <w:noProof/>
          <w:sz w:val="18"/>
          <w:szCs w:val="18"/>
        </w:rPr>
        <w:t>25/junio/2022</w:t>
      </w:r>
      <w:r w:rsidR="00734F53">
        <w:rPr>
          <w:rFonts w:asciiTheme="minorHAnsi" w:hAnsiTheme="minorHAnsi" w:cstheme="minorHAnsi"/>
          <w:sz w:val="18"/>
          <w:szCs w:val="18"/>
        </w:rPr>
        <w:fldChar w:fldCharType="end"/>
      </w:r>
    </w:p>
    <w:sectPr w:rsidR="00A967A4" w:rsidRPr="00734F53" w:rsidSect="00A967A4">
      <w:type w:val="continuous"/>
      <w:pgSz w:w="12242" w:h="20163" w:code="5"/>
      <w:pgMar w:top="357" w:right="567" w:bottom="567" w:left="53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F6692" w14:textId="77777777" w:rsidR="00590B69" w:rsidRDefault="00590B69" w:rsidP="00590B69">
      <w:r>
        <w:separator/>
      </w:r>
    </w:p>
  </w:endnote>
  <w:endnote w:type="continuationSeparator" w:id="0">
    <w:p w14:paraId="71BE6226" w14:textId="77777777" w:rsidR="00590B69" w:rsidRDefault="00590B69" w:rsidP="00590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9111E" w14:textId="77777777" w:rsidR="00590B69" w:rsidRDefault="00590B69" w:rsidP="00590B69">
      <w:r>
        <w:separator/>
      </w:r>
    </w:p>
  </w:footnote>
  <w:footnote w:type="continuationSeparator" w:id="0">
    <w:p w14:paraId="057D59A8" w14:textId="77777777" w:rsidR="00590B69" w:rsidRDefault="00590B69" w:rsidP="00590B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1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2D"/>
    <w:rsid w:val="000008D9"/>
    <w:rsid w:val="00002E7D"/>
    <w:rsid w:val="000051BD"/>
    <w:rsid w:val="00027ACE"/>
    <w:rsid w:val="00061C7D"/>
    <w:rsid w:val="00062843"/>
    <w:rsid w:val="00064187"/>
    <w:rsid w:val="00085B0F"/>
    <w:rsid w:val="000957CD"/>
    <w:rsid w:val="000A403F"/>
    <w:rsid w:val="000A71F2"/>
    <w:rsid w:val="000A74FA"/>
    <w:rsid w:val="000B45E1"/>
    <w:rsid w:val="000F03C4"/>
    <w:rsid w:val="0010007D"/>
    <w:rsid w:val="00113945"/>
    <w:rsid w:val="001244FF"/>
    <w:rsid w:val="00133462"/>
    <w:rsid w:val="0013440D"/>
    <w:rsid w:val="00137889"/>
    <w:rsid w:val="00162CD6"/>
    <w:rsid w:val="0016625C"/>
    <w:rsid w:val="001674EA"/>
    <w:rsid w:val="00167CB7"/>
    <w:rsid w:val="00173E88"/>
    <w:rsid w:val="001A246E"/>
    <w:rsid w:val="001B6E21"/>
    <w:rsid w:val="001C2BAF"/>
    <w:rsid w:val="001C4A04"/>
    <w:rsid w:val="001C50C9"/>
    <w:rsid w:val="001C69F4"/>
    <w:rsid w:val="00236162"/>
    <w:rsid w:val="00247D85"/>
    <w:rsid w:val="0025645A"/>
    <w:rsid w:val="00265AA3"/>
    <w:rsid w:val="00270A6B"/>
    <w:rsid w:val="002747FD"/>
    <w:rsid w:val="00276C86"/>
    <w:rsid w:val="00284C19"/>
    <w:rsid w:val="00291A2D"/>
    <w:rsid w:val="00292683"/>
    <w:rsid w:val="002A070A"/>
    <w:rsid w:val="002C08ED"/>
    <w:rsid w:val="002C5068"/>
    <w:rsid w:val="002D6819"/>
    <w:rsid w:val="0030179E"/>
    <w:rsid w:val="00310060"/>
    <w:rsid w:val="003106A6"/>
    <w:rsid w:val="00322BE6"/>
    <w:rsid w:val="0033469F"/>
    <w:rsid w:val="00344B8B"/>
    <w:rsid w:val="00353399"/>
    <w:rsid w:val="00365C99"/>
    <w:rsid w:val="00371AB4"/>
    <w:rsid w:val="0038471B"/>
    <w:rsid w:val="00390641"/>
    <w:rsid w:val="00391235"/>
    <w:rsid w:val="00396766"/>
    <w:rsid w:val="003B0A03"/>
    <w:rsid w:val="003B6381"/>
    <w:rsid w:val="003C00E7"/>
    <w:rsid w:val="003C076A"/>
    <w:rsid w:val="003F0500"/>
    <w:rsid w:val="003F33FB"/>
    <w:rsid w:val="003F3C17"/>
    <w:rsid w:val="0040690A"/>
    <w:rsid w:val="004070E7"/>
    <w:rsid w:val="00412DA4"/>
    <w:rsid w:val="00424D83"/>
    <w:rsid w:val="0042681D"/>
    <w:rsid w:val="00470C5C"/>
    <w:rsid w:val="00471A3D"/>
    <w:rsid w:val="004C423F"/>
    <w:rsid w:val="004C5C01"/>
    <w:rsid w:val="004E0A67"/>
    <w:rsid w:val="0052318C"/>
    <w:rsid w:val="005255F1"/>
    <w:rsid w:val="005458AD"/>
    <w:rsid w:val="005658FE"/>
    <w:rsid w:val="00567B2D"/>
    <w:rsid w:val="00590B69"/>
    <w:rsid w:val="005940B0"/>
    <w:rsid w:val="005A1323"/>
    <w:rsid w:val="005B2690"/>
    <w:rsid w:val="005D00F0"/>
    <w:rsid w:val="005E51E9"/>
    <w:rsid w:val="005F3F27"/>
    <w:rsid w:val="006004B9"/>
    <w:rsid w:val="006025C0"/>
    <w:rsid w:val="00623781"/>
    <w:rsid w:val="0064255C"/>
    <w:rsid w:val="00645788"/>
    <w:rsid w:val="0067667E"/>
    <w:rsid w:val="00682287"/>
    <w:rsid w:val="006824F6"/>
    <w:rsid w:val="00684A83"/>
    <w:rsid w:val="00695CB8"/>
    <w:rsid w:val="006A0A5C"/>
    <w:rsid w:val="006A3259"/>
    <w:rsid w:val="006A32D3"/>
    <w:rsid w:val="006B16DF"/>
    <w:rsid w:val="006B1DF9"/>
    <w:rsid w:val="006B4753"/>
    <w:rsid w:val="006C3972"/>
    <w:rsid w:val="006C4F30"/>
    <w:rsid w:val="006C6C31"/>
    <w:rsid w:val="006C7BCD"/>
    <w:rsid w:val="006D11D8"/>
    <w:rsid w:val="006D54D0"/>
    <w:rsid w:val="006F0200"/>
    <w:rsid w:val="006F0EBD"/>
    <w:rsid w:val="00721C2C"/>
    <w:rsid w:val="007304C6"/>
    <w:rsid w:val="0073083E"/>
    <w:rsid w:val="00734F53"/>
    <w:rsid w:val="00734F98"/>
    <w:rsid w:val="0074628A"/>
    <w:rsid w:val="0076652D"/>
    <w:rsid w:val="0078037B"/>
    <w:rsid w:val="00782E79"/>
    <w:rsid w:val="00787444"/>
    <w:rsid w:val="00790163"/>
    <w:rsid w:val="00792AB2"/>
    <w:rsid w:val="007938FA"/>
    <w:rsid w:val="007A4F2F"/>
    <w:rsid w:val="007D0E0E"/>
    <w:rsid w:val="007F2222"/>
    <w:rsid w:val="007F2F0A"/>
    <w:rsid w:val="008116B3"/>
    <w:rsid w:val="00826595"/>
    <w:rsid w:val="00827768"/>
    <w:rsid w:val="008502DF"/>
    <w:rsid w:val="00850969"/>
    <w:rsid w:val="00864034"/>
    <w:rsid w:val="008809AE"/>
    <w:rsid w:val="00885309"/>
    <w:rsid w:val="008A6EC8"/>
    <w:rsid w:val="008C00E5"/>
    <w:rsid w:val="008C6EDB"/>
    <w:rsid w:val="008D2653"/>
    <w:rsid w:val="008D63C6"/>
    <w:rsid w:val="008E34E7"/>
    <w:rsid w:val="008E4C0D"/>
    <w:rsid w:val="0090095B"/>
    <w:rsid w:val="0090533A"/>
    <w:rsid w:val="00915F1D"/>
    <w:rsid w:val="00925938"/>
    <w:rsid w:val="009437F1"/>
    <w:rsid w:val="009478B4"/>
    <w:rsid w:val="00957871"/>
    <w:rsid w:val="0096381B"/>
    <w:rsid w:val="00965D9F"/>
    <w:rsid w:val="009925FD"/>
    <w:rsid w:val="009A0D63"/>
    <w:rsid w:val="009A2481"/>
    <w:rsid w:val="009C2651"/>
    <w:rsid w:val="009C2E09"/>
    <w:rsid w:val="009E1619"/>
    <w:rsid w:val="009F1007"/>
    <w:rsid w:val="00A373E3"/>
    <w:rsid w:val="00A426BF"/>
    <w:rsid w:val="00A51675"/>
    <w:rsid w:val="00A76E51"/>
    <w:rsid w:val="00A916EA"/>
    <w:rsid w:val="00A94D7E"/>
    <w:rsid w:val="00A967A4"/>
    <w:rsid w:val="00AA0B9D"/>
    <w:rsid w:val="00AA19A5"/>
    <w:rsid w:val="00AA2792"/>
    <w:rsid w:val="00AC0B7D"/>
    <w:rsid w:val="00AF0CDF"/>
    <w:rsid w:val="00B10DD6"/>
    <w:rsid w:val="00B32F86"/>
    <w:rsid w:val="00B40D41"/>
    <w:rsid w:val="00B41664"/>
    <w:rsid w:val="00B448B8"/>
    <w:rsid w:val="00B65FE1"/>
    <w:rsid w:val="00B806AF"/>
    <w:rsid w:val="00B910AB"/>
    <w:rsid w:val="00BA1E00"/>
    <w:rsid w:val="00BB406D"/>
    <w:rsid w:val="00BC6F84"/>
    <w:rsid w:val="00BD00F0"/>
    <w:rsid w:val="00C123A7"/>
    <w:rsid w:val="00C524AB"/>
    <w:rsid w:val="00C66143"/>
    <w:rsid w:val="00C806BE"/>
    <w:rsid w:val="00C851A0"/>
    <w:rsid w:val="00CA462D"/>
    <w:rsid w:val="00CD50CD"/>
    <w:rsid w:val="00CE5C2A"/>
    <w:rsid w:val="00D40CE5"/>
    <w:rsid w:val="00D44A8B"/>
    <w:rsid w:val="00D62456"/>
    <w:rsid w:val="00D8799E"/>
    <w:rsid w:val="00DA0340"/>
    <w:rsid w:val="00DB270C"/>
    <w:rsid w:val="00DE2420"/>
    <w:rsid w:val="00DF400C"/>
    <w:rsid w:val="00DF46A9"/>
    <w:rsid w:val="00E1244B"/>
    <w:rsid w:val="00E12EBD"/>
    <w:rsid w:val="00E213EC"/>
    <w:rsid w:val="00E34877"/>
    <w:rsid w:val="00E63EAE"/>
    <w:rsid w:val="00E75322"/>
    <w:rsid w:val="00E8693C"/>
    <w:rsid w:val="00EB2FEA"/>
    <w:rsid w:val="00EC4C5E"/>
    <w:rsid w:val="00ED1834"/>
    <w:rsid w:val="00F111BC"/>
    <w:rsid w:val="00F264A5"/>
    <w:rsid w:val="00F3609A"/>
    <w:rsid w:val="00F414F0"/>
    <w:rsid w:val="00F53FC0"/>
    <w:rsid w:val="00F7783E"/>
    <w:rsid w:val="00F81F5F"/>
    <w:rsid w:val="00F91288"/>
    <w:rsid w:val="00F92F08"/>
    <w:rsid w:val="00FB034C"/>
    <w:rsid w:val="00FD3C76"/>
    <w:rsid w:val="00FD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D4E72"/>
  <w15:docId w15:val="{06A70DA2-8E82-42A1-AE7C-E101F467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73E3"/>
    <w:rPr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37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901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90163"/>
    <w:rPr>
      <w:rFonts w:ascii="Tahoma" w:hAnsi="Tahoma" w:cs="Tahoma"/>
      <w:sz w:val="16"/>
      <w:szCs w:val="16"/>
      <w:lang w:val="es-ES" w:eastAsia="es-ES"/>
    </w:rPr>
  </w:style>
  <w:style w:type="paragraph" w:styleId="NoSpacing">
    <w:name w:val="No Spacing"/>
    <w:uiPriority w:val="1"/>
    <w:qFormat/>
    <w:rsid w:val="00790163"/>
    <w:rPr>
      <w:rFonts w:ascii="Calibri" w:eastAsia="Calibri" w:hAnsi="Calibri"/>
      <w:sz w:val="22"/>
      <w:szCs w:val="22"/>
      <w:lang w:val="es-ES" w:eastAsia="en-US"/>
    </w:rPr>
  </w:style>
  <w:style w:type="table" w:styleId="TableGridLight">
    <w:name w:val="Grid Table Light"/>
    <w:basedOn w:val="TableNormal"/>
    <w:uiPriority w:val="40"/>
    <w:rsid w:val="000A71F2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nhideWhenUsed/>
    <w:rsid w:val="00590B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90B69"/>
    <w:rPr>
      <w:sz w:val="24"/>
      <w:szCs w:val="24"/>
      <w:lang w:val="es-ES" w:eastAsia="es-ES"/>
    </w:rPr>
  </w:style>
  <w:style w:type="paragraph" w:styleId="Footer">
    <w:name w:val="footer"/>
    <w:basedOn w:val="Normal"/>
    <w:link w:val="FooterChar"/>
    <w:unhideWhenUsed/>
    <w:rsid w:val="00590B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90B69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ATASTRO\120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1287E-DC0B-46B8-B355-1F217F863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1200</Template>
  <TotalTime>151</TotalTime>
  <Pages>1</Pages>
  <Words>113</Words>
  <Characters>1717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H. Ayuntamiento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h. ayuntamiento</dc:creator>
  <cp:lastModifiedBy>nely balderas</cp:lastModifiedBy>
  <cp:revision>5</cp:revision>
  <cp:lastPrinted>2016-12-14T20:51:00Z</cp:lastPrinted>
  <dcterms:created xsi:type="dcterms:W3CDTF">2022-05-27T05:31:00Z</dcterms:created>
  <dcterms:modified xsi:type="dcterms:W3CDTF">2022-06-25T22:50:00Z</dcterms:modified>
</cp:coreProperties>
</file>