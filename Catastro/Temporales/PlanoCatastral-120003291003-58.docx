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23C" w14:textId="75B8CD4D" w:rsidR="004C423F" w:rsidRDefault="00590B69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  <w:r>
        <w:rPr>
          <w:rFonts w:ascii="Californian FB" w:hAnsi="Californian FB"/>
          <w:b/>
          <w:i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6704" behindDoc="1" locked="0" layoutInCell="1" allowOverlap="1" wp14:anchorId="46A818D5" wp14:editId="506D0990">
            <wp:simplePos x="0" y="0"/>
            <wp:positionH relativeFrom="column">
              <wp:posOffset>-296240</wp:posOffset>
            </wp:positionH>
            <wp:positionV relativeFrom="paragraph">
              <wp:posOffset>-692</wp:posOffset>
            </wp:positionV>
            <wp:extent cx="2488969" cy="12442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yuntamiento EZ Final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79" w:rsidRPr="00782E79">
        <w:rPr>
          <w:rFonts w:ascii="Californian FB" w:hAnsi="Californian FB"/>
          <w:b/>
          <w:i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1CDE5B9E" wp14:editId="7FBD39EB">
            <wp:simplePos x="0" y="0"/>
            <wp:positionH relativeFrom="column">
              <wp:posOffset>3517265</wp:posOffset>
            </wp:positionH>
            <wp:positionV relativeFrom="paragraph">
              <wp:posOffset>85492</wp:posOffset>
            </wp:positionV>
            <wp:extent cx="3456034" cy="65739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34" cy="65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60C9" w14:textId="0BA527E9" w:rsidR="00682287" w:rsidRDefault="00682287" w:rsidP="00682287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5C70C035" w14:textId="77777777" w:rsidR="00790163" w:rsidRPr="006C6C31" w:rsidRDefault="006C6C31" w:rsidP="00682287">
      <w:pPr>
        <w:pStyle w:val="NoSpacing"/>
        <w:jc w:val="center"/>
        <w:rPr>
          <w:rFonts w:ascii="Californian FB" w:hAnsi="Californian FB"/>
          <w:b/>
          <w:i/>
          <w:sz w:val="72"/>
          <w:szCs w:val="72"/>
        </w:rPr>
      </w:pPr>
      <w:r>
        <w:rPr>
          <w:rFonts w:ascii="Californian FB" w:hAnsi="Californian FB"/>
          <w:b/>
          <w:i/>
          <w:sz w:val="32"/>
          <w:szCs w:val="32"/>
        </w:rPr>
        <w:t xml:space="preserve">                                         </w:t>
      </w:r>
    </w:p>
    <w:p w14:paraId="6C8AA324" w14:textId="488A881C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5C7F41B2" w14:textId="77777777" w:rsidR="00790163" w:rsidRPr="00782E79" w:rsidRDefault="00790163" w:rsidP="00790163">
      <w:pPr>
        <w:pStyle w:val="NoSpacing"/>
        <w:jc w:val="center"/>
        <w:rPr>
          <w:rFonts w:cs="Calibri"/>
          <w:b/>
          <w:sz w:val="36"/>
          <w:szCs w:val="3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19082408" w14:textId="77777777" w:rsidR="00A967A4" w:rsidRDefault="00A967A4" w:rsidP="00A373E3">
      <w:pPr>
        <w:rPr>
          <w:sz w:val="16"/>
          <w:szCs w:val="16"/>
        </w:rPr>
      </w:pP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«ClaveCatastral»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«CuentaPredial»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«Municipio»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«Localidad»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«UbicacionPredio»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F400C">
        <w:trPr>
          <w:trHeight w:val="42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«DomicilioContribuyente»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F400C">
      <w:pPr>
        <w:pStyle w:val="NoSpacing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137889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«SupConstruccion»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«ValTerreno»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«ValorCatastral»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680530B4" w14:textId="1AE13A28" w:rsidR="00A967A4" w:rsidRPr="00DF400C" w:rsidRDefault="00A967A4" w:rsidP="00DF400C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2229"/>
        <w:gridCol w:w="2232"/>
        <w:gridCol w:w="2215"/>
        <w:gridCol w:w="4450"/>
      </w:tblGrid>
      <w:tr w:rsidR="008809AE" w:rsidRPr="00B40D41" w14:paraId="7AB92E06" w14:textId="77777777" w:rsidTr="00137889">
        <w:tc>
          <w:tcPr>
            <w:tcW w:w="2229" w:type="dxa"/>
          </w:tcPr>
          <w:p w14:paraId="1123B978" w14:textId="7777777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32" w:type="dxa"/>
            <w:tcBorders>
              <w:right w:val="single" w:sz="4" w:space="0" w:color="auto"/>
            </w:tcBorders>
          </w:tcPr>
          <w:p w14:paraId="228EE32C" w14:textId="2FDFEA10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ADE543" w14:textId="46F16E47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</w:tcPr>
          <w:p w14:paraId="6FA07BC5" w14:textId="5307DA7B" w:rsidR="008809AE" w:rsidRPr="00B40D41" w:rsidRDefault="008809AE" w:rsidP="00B40D41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</w:t>
            </w:r>
            <w:r w:rsidR="00C806BE">
              <w:rPr>
                <w:rFonts w:asciiTheme="minorHAnsi" w:hAnsiTheme="minorHAnsi" w:cstheme="minorHAnsi"/>
                <w:sz w:val="18"/>
                <w:szCs w:val="18"/>
              </w:rPr>
              <w:t xml:space="preserve"> AVALUO </w:t>
            </w:r>
          </w:p>
        </w:tc>
      </w:tr>
      <w:tr w:rsidR="00C806BE" w:rsidRPr="00B40D41" w14:paraId="12E0ABBB" w14:textId="77777777" w:rsidTr="00137889">
        <w:trPr>
          <w:trHeight w:val="425"/>
        </w:trPr>
        <w:tc>
          <w:tcPr>
            <w:tcW w:w="2229" w:type="dxa"/>
            <w:vAlign w:val="center"/>
          </w:tcPr>
          <w:p w14:paraId="2D2786F4" w14:textId="38ED0475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2" w:type="dxa"/>
            <w:tcBorders>
              <w:right w:val="single" w:sz="4" w:space="0" w:color="auto"/>
            </w:tcBorders>
            <w:vAlign w:val="center"/>
          </w:tcPr>
          <w:p w14:paraId="60711255" w14:textId="0B041666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D942F5" w14:textId="77777777" w:rsidR="00C806BE" w:rsidRPr="00B40D41" w:rsidRDefault="00C806BE" w:rsidP="00B40D41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450" w:type="dxa"/>
            <w:tcBorders>
              <w:left w:val="single" w:sz="4" w:space="0" w:color="auto"/>
            </w:tcBorders>
            <w:vAlign w:val="center"/>
          </w:tcPr>
          <w:p w14:paraId="76721D73" w14:textId="3EB6A943" w:rsidR="00C806BE" w:rsidRPr="00B40D41" w:rsidRDefault="002C5068" w:rsidP="002C506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«FechaAvaluo»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80" w:rightFromText="180" w:vertAnchor="text" w:horzAnchor="margin" w:tblpY="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137889" w:rsidRPr="008E4C0D" w14:paraId="686C8E73" w14:textId="77777777" w:rsidTr="00137889">
        <w:trPr>
          <w:trHeight w:val="9050"/>
        </w:trPr>
        <w:tc>
          <w:tcPr>
            <w:tcW w:w="11126" w:type="dxa"/>
          </w:tcPr>
          <w:p w14:paraId="374836D6" w14:textId="77777777" w:rsidR="00137889" w:rsidRPr="008E4C0D" w:rsidRDefault="00137889" w:rsidP="00137889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63872" behindDoc="1" locked="0" layoutInCell="1" allowOverlap="1" wp14:anchorId="27A1C265" wp14:editId="41BF5FC3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62B0AF6" w14:textId="53B26629" w:rsidR="00A967A4" w:rsidRPr="00B40D41" w:rsidRDefault="00A967A4" w:rsidP="00DF400C"/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137889" w:rsidRPr="008E4C0D" w14:paraId="2AB012C1" w14:textId="77777777" w:rsidTr="00137889">
        <w:trPr>
          <w:trHeight w:val="848"/>
        </w:trPr>
        <w:tc>
          <w:tcPr>
            <w:tcW w:w="6169" w:type="dxa"/>
          </w:tcPr>
          <w:p w14:paraId="2E7023DE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  <w:p w14:paraId="1F1CCD79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2F035BEC" w14:textId="77777777" w:rsidR="00137889" w:rsidRPr="008E4C0D" w:rsidRDefault="00137889" w:rsidP="00137889">
            <w:pPr>
              <w:jc w:val="center"/>
              <w:rPr>
                <w:i/>
                <w:sz w:val="20"/>
                <w:szCs w:val="20"/>
              </w:rPr>
            </w:pPr>
          </w:p>
          <w:p w14:paraId="2EEA32B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9A8895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01A9E045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D0D6EBC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75E20ED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122086E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01AA1FC2" w14:textId="77777777" w:rsidR="00137889" w:rsidRPr="00790163" w:rsidRDefault="00137889" w:rsidP="00137889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76910700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34C68DA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403602D5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</w:p>
          <w:p w14:paraId="73178F2D" w14:textId="77777777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E798134" wp14:editId="265E94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B0B3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69DC9D78" w14:textId="77777777" w:rsidR="00137889" w:rsidRPr="002747FD" w:rsidRDefault="00137889" w:rsidP="0013788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«DirectorPredial»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4F91E2A1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«PuestoDirector»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137889" w:rsidRPr="008E4C0D" w14:paraId="6600F9BC" w14:textId="77777777" w:rsidTr="00137889">
        <w:trPr>
          <w:trHeight w:val="628"/>
        </w:trPr>
        <w:tc>
          <w:tcPr>
            <w:tcW w:w="6169" w:type="dxa"/>
          </w:tcPr>
          <w:p w14:paraId="3FCC4EE7" w14:textId="77777777" w:rsidR="00137889" w:rsidRPr="00645788" w:rsidRDefault="00137889" w:rsidP="00137889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45788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  <w:r w:rsidRPr="00645788">
              <w:rPr>
                <w:rFonts w:asciiTheme="minorHAnsi" w:hAnsiTheme="minorHAnsi" w:cstheme="minorHAnsi"/>
                <w:sz w:val="20"/>
                <w:szCs w:val="20"/>
              </w:rPr>
              <w:t xml:space="preserve"> Este documento es de carácter informativo, no de carácter constitutivo de derechos.</w:t>
            </w:r>
          </w:p>
          <w:p w14:paraId="1BFBD720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14:paraId="2778ACFC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5B910887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</w:tr>
    </w:tbl>
    <w:p w14:paraId="7EDD323A" w14:textId="77777777" w:rsidR="00A967A4" w:rsidRPr="006C3972" w:rsidRDefault="00A967A4" w:rsidP="006C3972">
      <w:pPr>
        <w:rPr>
          <w:vanish/>
        </w:rPr>
      </w:pPr>
    </w:p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«Usuario»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«FechaElaboracion»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9</TotalTime>
  <Pages>2</Pages>
  <Words>112</Words>
  <Characters>1808</Characters>
  <Application>Microsoft Office Word</Application>
  <DocSecurity>0</DocSecurity>
  <Lines>15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VENEGAS BALDERAS EDUARDO TONATIUH</cp:lastModifiedBy>
  <cp:revision>4</cp:revision>
  <cp:lastPrinted>2016-12-14T20:51:00Z</cp:lastPrinted>
  <dcterms:created xsi:type="dcterms:W3CDTF">2022-05-27T05:31:00Z</dcterms:created>
  <dcterms:modified xsi:type="dcterms:W3CDTF">2022-05-27T05:37:00Z</dcterms:modified>
</cp:coreProperties>
</file>