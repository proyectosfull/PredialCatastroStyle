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15B30206" w:rsidR="00155C3B" w:rsidRPr="00155C3B" w:rsidRDefault="00221478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  <w:r>
        <w:rPr>
          <w:rFonts w:ascii="Georgia" w:hAnsi="Georgia"/>
          <w:i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F616411" wp14:editId="29F94B64">
                <wp:simplePos x="0" y="0"/>
                <wp:positionH relativeFrom="column">
                  <wp:posOffset>-9757</wp:posOffset>
                </wp:positionH>
                <wp:positionV relativeFrom="paragraph">
                  <wp:posOffset>132369</wp:posOffset>
                </wp:positionV>
                <wp:extent cx="7058891" cy="13854"/>
                <wp:effectExtent l="0" t="0" r="27940" b="247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891" cy="1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DD40D" id="Conector recto 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4pt" to="555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" strokecolor="black [3213]"/>
            </w:pict>
          </mc:Fallback>
        </mc:AlternateContent>
      </w: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«ClaveCatastral»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«CuentaPredial»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«Municipio»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«Localidad»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«UbicacionPredio»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«Referencia»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«Contribuyente»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«DomicilioContribuyente»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2228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«SupTerreno»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«ValTerreno»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«SupConstruccion»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</w:t>
            </w:r>
            <w:r w:rsidR="004C6A71" w:rsidRPr="004C6A71">
              <w:rPr>
                <w:rFonts w:ascii="Soberana Sans Light" w:hAnsi="Soberana Sans Light" w:cstheme="minorHAnsi"/>
                <w:noProof/>
                <w:sz w:val="18"/>
                <w:szCs w:val="18"/>
              </w:rPr>
              <w:t>ValConstruccion</w:t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«ValorCatastral»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7D4DBB" w:rsidRPr="001C15A6" w14:paraId="59ACDE71" w14:textId="77777777" w:rsidTr="003453C0">
        <w:trPr>
          <w:trHeight w:val="322"/>
        </w:trPr>
        <w:tc>
          <w:tcPr>
            <w:tcW w:w="2218" w:type="dxa"/>
          </w:tcPr>
          <w:p w14:paraId="0909E3FE" w14:textId="6F498CEE" w:rsidR="007D4DBB" w:rsidRPr="00C066B9" w:rsidRDefault="007D4DBB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D4DBB" w:rsidRPr="00C066B9" w:rsidRDefault="007D4DBB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7D4DBB" w:rsidRPr="00C066B9" w:rsidRDefault="007D4DBB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4454" w:type="dxa"/>
            <w:gridSpan w:val="2"/>
          </w:tcPr>
          <w:p w14:paraId="460C1C77" w14:textId="7DB51F1A" w:rsidR="007D4DBB" w:rsidRPr="00C066B9" w:rsidRDefault="007D4DBB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903D3" w:rsidRPr="001C15A6" w14:paraId="38F6916B" w14:textId="77777777" w:rsidTr="00243C2D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«Recibo»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«Importe»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«FechaAvaluo»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52F071DC" w14:textId="56FD37BC" w:rsidR="00C903D3" w:rsidRPr="00C903D3" w:rsidRDefault="00C903D3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903D3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28" w:type="dxa"/>
          </w:tcPr>
          <w:p w14:paraId="6D4CDE3C" w14:textId="4B501331" w:rsidR="00C903D3" w:rsidRPr="00C066B9" w:rsidRDefault="00C903D3" w:rsidP="00C903D3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903D3" w:rsidRPr="001C15A6" w14:paraId="120AA95B" w14:textId="77777777" w:rsidTr="00E736B4">
        <w:trPr>
          <w:trHeight w:val="237"/>
        </w:trPr>
        <w:tc>
          <w:tcPr>
            <w:tcW w:w="2218" w:type="dxa"/>
            <w:vMerge/>
          </w:tcPr>
          <w:p w14:paraId="6CC6BB15" w14:textId="77777777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51EFC7DA" w14:textId="77777777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76D2DA39" w14:textId="77108873" w:rsidR="00C903D3" w:rsidRPr="001C15A6" w:rsidRDefault="00C903D3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E856BE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i/>
                <w:sz w:val="16"/>
                <w:szCs w:val="16"/>
              </w:rPr>
            </w:pPr>
          </w:p>
          <w:p w14:paraId="71F5D1FC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7E85AC2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692B2F7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  <w:p w14:paraId="38C8981C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28046A3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</w:p>
          <w:p w14:paraId="0E22943D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b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  <w:lang w:val="pt-BR"/>
              </w:rPr>
              <w:t>ATENTAMENTE</w:t>
            </w:r>
          </w:p>
          <w:p w14:paraId="3DB8F5C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7BB8F45B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</w:p>
          <w:p w14:paraId="018341F2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  <w:lang w:val="pt-BR"/>
              </w:rPr>
            </w:pPr>
            <w:r w:rsidRPr="00E856BE">
              <w:rPr>
                <w:rFonts w:ascii="Soberana Sans Light" w:hAnsi="Soberana Sans Light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E856BE" w:rsidRDefault="00DC1227" w:rsidP="00DC1227">
            <w:pPr>
              <w:jc w:val="center"/>
              <w:rPr>
                <w:rFonts w:ascii="Soberana Sans Light" w:hAnsi="Soberana Sans Light" w:cstheme="minorHAnsi"/>
                <w:b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DirectorPredial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«DirectorPredial»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  <w:p w14:paraId="55F9993E" w14:textId="77777777" w:rsidR="00DC1227" w:rsidRPr="00E856BE" w:rsidRDefault="00DC1227" w:rsidP="00DC1227">
            <w:pPr>
              <w:jc w:val="center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begin"/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instrText xml:space="preserve"> MERGEFIELD  PuestoDirector  \* MERGEFORMAT </w:instrTex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separate"/>
            </w:r>
            <w:r w:rsidRPr="00E856BE">
              <w:rPr>
                <w:rFonts w:ascii="Soberana Sans Light" w:hAnsi="Soberana Sans Light" w:cstheme="minorHAnsi"/>
                <w:b/>
                <w:noProof/>
                <w:sz w:val="16"/>
                <w:szCs w:val="16"/>
              </w:rPr>
              <w:t>«PuestoDirector»</w:t>
            </w: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fldChar w:fldCharType="end"/>
            </w:r>
          </w:p>
        </w:tc>
      </w:tr>
      <w:tr w:rsidR="00DC1227" w:rsidRPr="00E856BE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E856BE" w:rsidRDefault="00DC1227" w:rsidP="00DC1227">
            <w:pPr>
              <w:jc w:val="both"/>
              <w:rPr>
                <w:rFonts w:ascii="Soberana Sans Light" w:hAnsi="Soberana Sans Light"/>
                <w:sz w:val="16"/>
                <w:szCs w:val="16"/>
              </w:rPr>
            </w:pPr>
            <w:r w:rsidRPr="00E856BE">
              <w:rPr>
                <w:rFonts w:ascii="Soberana Sans Light" w:hAnsi="Soberana Sans Light" w:cstheme="minorHAnsi"/>
                <w:b/>
                <w:sz w:val="16"/>
                <w:szCs w:val="16"/>
              </w:rPr>
              <w:t>Nota:</w:t>
            </w:r>
            <w:r w:rsidRPr="00E856BE">
              <w:rPr>
                <w:rFonts w:ascii="Soberana Sans Light" w:hAnsi="Soberana Sans Light" w:cstheme="minorHAnsi"/>
                <w:sz w:val="16"/>
                <w:szCs w:val="16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E856BE" w:rsidRDefault="00DC1227" w:rsidP="00DC1227">
            <w:pPr>
              <w:rPr>
                <w:rFonts w:ascii="Soberana Sans Light" w:hAnsi="Soberana Sans Light"/>
                <w:sz w:val="16"/>
                <w:szCs w:val="16"/>
              </w:rPr>
            </w:pPr>
          </w:p>
        </w:tc>
      </w:tr>
    </w:tbl>
    <w:p w14:paraId="6437AB00" w14:textId="10ED8A20" w:rsidR="00A967A4" w:rsidRPr="00E856BE" w:rsidRDefault="009266BE" w:rsidP="00C464CB">
      <w:pPr>
        <w:jc w:val="center"/>
        <w:rPr>
          <w:rFonts w:ascii="Soberana Sans Light" w:hAnsi="Soberana Sans Light" w:cstheme="minorHAnsi"/>
          <w:sz w:val="16"/>
          <w:szCs w:val="16"/>
        </w:rPr>
      </w:pPr>
      <w:r w:rsidRPr="00E856BE">
        <w:rPr>
          <w:rFonts w:ascii="Soberana Sans Light" w:hAnsi="Soberana Sans Light" w:cstheme="minorHAnsi"/>
          <w:sz w:val="16"/>
          <w:szCs w:val="16"/>
        </w:rPr>
        <w:t>ELABORO</w:t>
      </w:r>
      <w:r w:rsidR="00A51675" w:rsidRPr="00E856BE">
        <w:rPr>
          <w:rFonts w:ascii="Soberana Sans Light" w:hAnsi="Soberana Sans Light" w:cstheme="minorHAnsi"/>
          <w:sz w:val="16"/>
          <w:szCs w:val="16"/>
        </w:rPr>
        <w:t xml:space="preserve">: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Usuario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«Usuario»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734F53" w:rsidRPr="00E856BE">
        <w:rPr>
          <w:rFonts w:ascii="Soberana Sans Light" w:hAnsi="Soberana Sans Light" w:cstheme="minorHAnsi"/>
          <w:sz w:val="16"/>
          <w:szCs w:val="16"/>
        </w:rPr>
        <w:t xml:space="preserve">   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begin"/>
      </w:r>
      <w:r w:rsidR="00734F53" w:rsidRPr="00E856BE">
        <w:rPr>
          <w:rFonts w:ascii="Soberana Sans Light" w:hAnsi="Soberana Sans Light" w:cstheme="minorHAnsi"/>
          <w:sz w:val="16"/>
          <w:szCs w:val="16"/>
        </w:rPr>
        <w:instrText xml:space="preserve"> MERGEFIELD  FechaElaboracion  \* MERGEFORMAT </w:instrTex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separate"/>
      </w:r>
      <w:r w:rsidR="00734F53" w:rsidRPr="00E856BE">
        <w:rPr>
          <w:rFonts w:ascii="Soberana Sans Light" w:hAnsi="Soberana Sans Light" w:cstheme="minorHAnsi"/>
          <w:noProof/>
          <w:sz w:val="16"/>
          <w:szCs w:val="16"/>
        </w:rPr>
        <w:t>«FechaElaboracion»</w:t>
      </w:r>
      <w:r w:rsidR="00734F53" w:rsidRPr="00E856BE">
        <w:rPr>
          <w:rFonts w:ascii="Soberana Sans Light" w:hAnsi="Soberana Sans Light" w:cstheme="minorHAnsi"/>
          <w:sz w:val="16"/>
          <w:szCs w:val="16"/>
        </w:rPr>
        <w:fldChar w:fldCharType="end"/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</w:t>
      </w:r>
      <w:r w:rsidRPr="00E856BE">
        <w:rPr>
          <w:rFonts w:ascii="Soberana Sans Light" w:hAnsi="Soberana Sans Light" w:cstheme="minorHAnsi"/>
          <w:sz w:val="16"/>
          <w:szCs w:val="16"/>
        </w:rPr>
        <w:t xml:space="preserve">  </w:t>
      </w:r>
      <w:r w:rsidR="00C464CB" w:rsidRPr="00E856BE">
        <w:rPr>
          <w:rFonts w:ascii="Soberana Sans Light" w:hAnsi="Soberana Sans Light" w:cstheme="minorHAnsi"/>
          <w:sz w:val="16"/>
          <w:szCs w:val="16"/>
        </w:rPr>
        <w:t xml:space="preserve">                                                                             </w:t>
      </w:r>
      <w:r w:rsidR="00C464CB" w:rsidRPr="00E856BE">
        <w:rPr>
          <w:rFonts w:ascii="Soberana Sans Light" w:hAnsi="Soberana Sans Light"/>
          <w:sz w:val="22"/>
          <w:szCs w:val="22"/>
        </w:rPr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21478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A71E0"/>
    <w:rsid w:val="007D0E0E"/>
    <w:rsid w:val="007D4DBB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903D3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56BE"/>
    <w:rsid w:val="00E8693C"/>
    <w:rsid w:val="00EB2FEA"/>
    <w:rsid w:val="00EC1F43"/>
    <w:rsid w:val="00EC4C5E"/>
    <w:rsid w:val="00ED1834"/>
    <w:rsid w:val="00ED33C0"/>
    <w:rsid w:val="00EE7D56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333</TotalTime>
  <Pages>1</Pages>
  <Words>128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25</cp:revision>
  <cp:lastPrinted>2016-12-14T20:51:00Z</cp:lastPrinted>
  <dcterms:created xsi:type="dcterms:W3CDTF">2022-05-27T05:31:00Z</dcterms:created>
  <dcterms:modified xsi:type="dcterms:W3CDTF">2022-07-29T19:11:00Z</dcterms:modified>
</cp:coreProperties>
</file>